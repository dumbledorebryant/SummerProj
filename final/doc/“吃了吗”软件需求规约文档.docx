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0B5" w:rsidRDefault="00576C36">
      <w:pPr>
        <w:pStyle w:val="ab"/>
        <w:jc w:val="right"/>
      </w:pPr>
      <w:r>
        <w:rPr>
          <w:rFonts w:hint="eastAsia"/>
        </w:rPr>
        <w:t>吃了吗</w:t>
      </w:r>
    </w:p>
    <w:p w:rsidR="004450B5" w:rsidRDefault="00576C36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450B5" w:rsidRDefault="004450B5">
      <w:pPr>
        <w:pStyle w:val="ab"/>
        <w:jc w:val="right"/>
      </w:pPr>
    </w:p>
    <w:p w:rsidR="004450B5" w:rsidRDefault="00576C36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450B5" w:rsidRDefault="004450B5">
      <w:pPr>
        <w:pStyle w:val="InfoBlue"/>
      </w:pPr>
    </w:p>
    <w:p w:rsidR="004450B5" w:rsidRDefault="004450B5">
      <w:pPr>
        <w:pStyle w:val="InfoBlue"/>
      </w:pPr>
    </w:p>
    <w:p w:rsidR="004450B5" w:rsidRDefault="004450B5">
      <w:pPr>
        <w:pStyle w:val="ab"/>
        <w:rPr>
          <w:sz w:val="28"/>
        </w:rPr>
      </w:pPr>
    </w:p>
    <w:p w:rsidR="004450B5" w:rsidRDefault="004450B5">
      <w:pPr>
        <w:sectPr w:rsidR="004450B5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4450B5" w:rsidRDefault="00576C36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450B5">
        <w:tc>
          <w:tcPr>
            <w:tcW w:w="2304" w:type="dxa"/>
          </w:tcPr>
          <w:p w:rsidR="004450B5" w:rsidRDefault="00576C3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450B5" w:rsidRDefault="00576C3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450B5" w:rsidRDefault="00576C3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450B5" w:rsidRDefault="00576C3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450B5">
        <w:tc>
          <w:tcPr>
            <w:tcW w:w="2304" w:type="dxa"/>
          </w:tcPr>
          <w:p w:rsidR="004450B5" w:rsidRDefault="00576C3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450B5" w:rsidRDefault="00576C36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450B5" w:rsidRDefault="00576C3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450B5" w:rsidRDefault="00576C3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450B5">
        <w:tc>
          <w:tcPr>
            <w:tcW w:w="2304" w:type="dxa"/>
          </w:tcPr>
          <w:p w:rsidR="004450B5" w:rsidRDefault="004450B5">
            <w:pPr>
              <w:pStyle w:val="Tabletext"/>
            </w:pPr>
          </w:p>
        </w:tc>
        <w:tc>
          <w:tcPr>
            <w:tcW w:w="1152" w:type="dxa"/>
          </w:tcPr>
          <w:p w:rsidR="004450B5" w:rsidRDefault="004450B5">
            <w:pPr>
              <w:pStyle w:val="Tabletext"/>
            </w:pPr>
          </w:p>
        </w:tc>
        <w:tc>
          <w:tcPr>
            <w:tcW w:w="3744" w:type="dxa"/>
          </w:tcPr>
          <w:p w:rsidR="004450B5" w:rsidRDefault="004450B5">
            <w:pPr>
              <w:pStyle w:val="Tabletext"/>
            </w:pPr>
          </w:p>
        </w:tc>
        <w:tc>
          <w:tcPr>
            <w:tcW w:w="2304" w:type="dxa"/>
          </w:tcPr>
          <w:p w:rsidR="004450B5" w:rsidRDefault="004450B5">
            <w:pPr>
              <w:pStyle w:val="Tabletext"/>
            </w:pPr>
          </w:p>
        </w:tc>
      </w:tr>
      <w:tr w:rsidR="004450B5">
        <w:tc>
          <w:tcPr>
            <w:tcW w:w="2304" w:type="dxa"/>
          </w:tcPr>
          <w:p w:rsidR="004450B5" w:rsidRDefault="004450B5">
            <w:pPr>
              <w:pStyle w:val="Tabletext"/>
            </w:pPr>
          </w:p>
        </w:tc>
        <w:tc>
          <w:tcPr>
            <w:tcW w:w="1152" w:type="dxa"/>
          </w:tcPr>
          <w:p w:rsidR="004450B5" w:rsidRDefault="004450B5">
            <w:pPr>
              <w:pStyle w:val="Tabletext"/>
            </w:pPr>
          </w:p>
        </w:tc>
        <w:tc>
          <w:tcPr>
            <w:tcW w:w="3744" w:type="dxa"/>
          </w:tcPr>
          <w:p w:rsidR="004450B5" w:rsidRDefault="004450B5">
            <w:pPr>
              <w:pStyle w:val="Tabletext"/>
            </w:pPr>
          </w:p>
        </w:tc>
        <w:tc>
          <w:tcPr>
            <w:tcW w:w="2304" w:type="dxa"/>
          </w:tcPr>
          <w:p w:rsidR="004450B5" w:rsidRDefault="004450B5">
            <w:pPr>
              <w:pStyle w:val="Tabletext"/>
            </w:pPr>
          </w:p>
        </w:tc>
      </w:tr>
      <w:tr w:rsidR="004450B5">
        <w:tc>
          <w:tcPr>
            <w:tcW w:w="2304" w:type="dxa"/>
          </w:tcPr>
          <w:p w:rsidR="004450B5" w:rsidRDefault="004450B5">
            <w:pPr>
              <w:pStyle w:val="Tabletext"/>
            </w:pPr>
          </w:p>
        </w:tc>
        <w:tc>
          <w:tcPr>
            <w:tcW w:w="1152" w:type="dxa"/>
          </w:tcPr>
          <w:p w:rsidR="004450B5" w:rsidRDefault="004450B5">
            <w:pPr>
              <w:pStyle w:val="Tabletext"/>
            </w:pPr>
          </w:p>
        </w:tc>
        <w:tc>
          <w:tcPr>
            <w:tcW w:w="3744" w:type="dxa"/>
          </w:tcPr>
          <w:p w:rsidR="004450B5" w:rsidRDefault="004450B5">
            <w:pPr>
              <w:pStyle w:val="Tabletext"/>
            </w:pPr>
          </w:p>
        </w:tc>
        <w:tc>
          <w:tcPr>
            <w:tcW w:w="2304" w:type="dxa"/>
          </w:tcPr>
          <w:p w:rsidR="004450B5" w:rsidRDefault="004450B5">
            <w:pPr>
              <w:pStyle w:val="Tabletext"/>
            </w:pPr>
          </w:p>
        </w:tc>
      </w:tr>
    </w:tbl>
    <w:p w:rsidR="004450B5" w:rsidRDefault="004450B5"/>
    <w:p w:rsidR="004450B5" w:rsidRDefault="00576C36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4450B5" w:rsidRDefault="00576C36">
      <w:pPr>
        <w:pStyle w:val="TOC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4</w:t>
      </w:r>
      <w:r>
        <w:fldChar w:fldCharType="end"/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4</w:t>
      </w:r>
      <w:r>
        <w:fldChar w:fldCharType="end"/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4</w:t>
      </w:r>
      <w:r>
        <w:fldChar w:fldCharType="end"/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4</w:t>
      </w:r>
      <w:r>
        <w:fldChar w:fldCharType="end"/>
      </w:r>
    </w:p>
    <w:p w:rsidR="004450B5" w:rsidRDefault="00576C36">
      <w:pPr>
        <w:pStyle w:val="TOC1"/>
        <w:tabs>
          <w:tab w:val="left" w:pos="864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2.</w:t>
      </w:r>
      <w:r>
        <w:rPr>
          <w:rFonts w:hint="eastAsia"/>
        </w:rPr>
        <w:t xml:space="preserve">  整体说明</w:t>
      </w:r>
      <w:r>
        <w:tab/>
      </w:r>
      <w:r>
        <w:rPr>
          <w:rFonts w:hint="eastAsia"/>
        </w:rPr>
        <w:t>4</w:t>
      </w:r>
    </w:p>
    <w:p w:rsidR="004450B5" w:rsidRDefault="00576C36">
      <w:pPr>
        <w:pStyle w:val="TOC2"/>
        <w:tabs>
          <w:tab w:val="left" w:pos="1200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2.1</w:t>
      </w:r>
      <w:r>
        <w:rPr>
          <w:rFonts w:hint="eastAsia"/>
        </w:rPr>
        <w:t xml:space="preserve">   产品总体效果</w:t>
      </w:r>
      <w:r>
        <w:tab/>
      </w:r>
      <w:r>
        <w:rPr>
          <w:rFonts w:hint="eastAsia"/>
        </w:rPr>
        <w:t>4</w:t>
      </w:r>
    </w:p>
    <w:p w:rsidR="004450B5" w:rsidRDefault="00576C36">
      <w:pPr>
        <w:pStyle w:val="TOC2"/>
        <w:tabs>
          <w:tab w:val="left" w:pos="1200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2.2</w:t>
      </w:r>
      <w:r>
        <w:rPr>
          <w:rFonts w:hint="eastAsia"/>
        </w:rPr>
        <w:t xml:space="preserve">   产品功能</w:t>
      </w:r>
      <w:r>
        <w:tab/>
      </w:r>
      <w:r>
        <w:rPr>
          <w:rFonts w:hint="eastAsia"/>
        </w:rPr>
        <w:t>4</w:t>
      </w:r>
    </w:p>
    <w:p w:rsidR="004450B5" w:rsidRDefault="00576C36">
      <w:pPr>
        <w:pStyle w:val="TOC2"/>
        <w:tabs>
          <w:tab w:val="left" w:pos="1200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2.3</w:t>
      </w:r>
      <w:r>
        <w:rPr>
          <w:rFonts w:hint="eastAsia"/>
        </w:rPr>
        <w:t xml:space="preserve">   用户特征</w:t>
      </w:r>
      <w:r>
        <w:tab/>
      </w:r>
      <w:r>
        <w:rPr>
          <w:rFonts w:hint="eastAsia"/>
        </w:rPr>
        <w:t>4</w:t>
      </w:r>
    </w:p>
    <w:p w:rsidR="004450B5" w:rsidRDefault="00576C36">
      <w:pPr>
        <w:pStyle w:val="TOC2"/>
        <w:tabs>
          <w:tab w:val="left" w:pos="1200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2.4</w:t>
      </w:r>
      <w:r>
        <w:rPr>
          <w:rFonts w:hint="eastAsia"/>
        </w:rPr>
        <w:t xml:space="preserve">   约束</w:t>
      </w:r>
      <w:r>
        <w:tab/>
      </w:r>
      <w:r>
        <w:rPr>
          <w:rFonts w:hint="eastAsia"/>
        </w:rPr>
        <w:t>4</w:t>
      </w:r>
    </w:p>
    <w:p w:rsidR="004450B5" w:rsidRDefault="00576C36">
      <w:pPr>
        <w:pStyle w:val="TOC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rPr>
          <w:rFonts w:hint="eastAsia"/>
        </w:rPr>
        <w:t>5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rPr>
          <w:rFonts w:hint="eastAsia"/>
        </w:rPr>
        <w:t>5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3.1.1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用例图</w:t>
      </w:r>
      <w:r>
        <w:tab/>
      </w:r>
      <w:r>
        <w:rPr>
          <w:rFonts w:hint="eastAsia"/>
        </w:rPr>
        <w:t>5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3.1.2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“注册”用例规约</w:t>
      </w:r>
      <w:r>
        <w:tab/>
      </w:r>
      <w:r>
        <w:rPr>
          <w:rFonts w:hint="eastAsia"/>
        </w:rPr>
        <w:t>5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3.1.3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“登陆”用例规约</w:t>
      </w:r>
      <w:r>
        <w:tab/>
      </w:r>
      <w:r>
        <w:rPr>
          <w:rFonts w:hint="eastAsia"/>
        </w:rPr>
        <w:t>6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3.1.4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“管理审核评论”用例规约</w:t>
      </w:r>
      <w:r>
        <w:tab/>
      </w:r>
      <w:r>
        <w:rPr>
          <w:rFonts w:hint="eastAsia"/>
        </w:rPr>
        <w:t>6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3.1.5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“食堂提供菜品信息”用例规约</w:t>
      </w:r>
      <w:r>
        <w:tab/>
      </w:r>
      <w:r>
        <w:rPr>
          <w:rFonts w:hint="eastAsia"/>
        </w:rPr>
        <w:t>6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3.1.6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“实时更新菜品统计”用例规约</w:t>
      </w:r>
      <w:r>
        <w:tab/>
      </w:r>
      <w:r>
        <w:rPr>
          <w:rFonts w:hint="eastAsia"/>
        </w:rPr>
        <w:t>7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3.1.7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ascii="DengXian" w:eastAsia="DengXian" w:hAnsi="DengXian" w:cs="DengXian" w:hint="eastAsia"/>
          <w:kern w:val="2"/>
          <w:sz w:val="24"/>
          <w:szCs w:val="24"/>
        </w:rPr>
        <w:t xml:space="preserve"> </w:t>
      </w:r>
      <w:r>
        <w:t>“</w:t>
      </w:r>
      <w:r>
        <w:rPr>
          <w:rFonts w:hint="eastAsia"/>
        </w:rPr>
        <w:t>浏览菜品</w:t>
      </w:r>
      <w:r>
        <w:t>”</w:t>
      </w:r>
      <w:r>
        <w:rPr>
          <w:rFonts w:hint="eastAsia"/>
        </w:rPr>
        <w:t>用例规约</w:t>
      </w:r>
      <w:r>
        <w:tab/>
      </w:r>
      <w:r>
        <w:rPr>
          <w:rFonts w:hint="eastAsia"/>
        </w:rPr>
        <w:t>8</w:t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3.1.8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“收藏菜品”用例规约</w:t>
      </w:r>
      <w:r>
        <w:tab/>
      </w:r>
      <w:r>
        <w:fldChar w:fldCharType="begin"/>
      </w:r>
      <w:r>
        <w:instrText xml:space="preserve"> PAGEREF _Toc484732221 \h </w:instrText>
      </w:r>
      <w:r>
        <w:fldChar w:fldCharType="separate"/>
      </w:r>
      <w:r>
        <w:t>8</w:t>
      </w:r>
      <w:r>
        <w:fldChar w:fldCharType="end"/>
      </w:r>
    </w:p>
    <w:p w:rsidR="004450B5" w:rsidRDefault="00576C36">
      <w:pPr>
        <w:pStyle w:val="TOC3"/>
        <w:rPr>
          <w:rFonts w:ascii="DengXian" w:eastAsia="DengXian" w:hAnsi="DengXian" w:cs="DengXian"/>
          <w:kern w:val="2"/>
          <w:sz w:val="24"/>
          <w:szCs w:val="24"/>
        </w:rPr>
      </w:pPr>
      <w:r>
        <w:t>3.1.9</w:t>
      </w:r>
      <w:r>
        <w:rPr>
          <w:rFonts w:ascii="DengXian" w:eastAsia="DengXian" w:hAnsi="DengXian" w:cs="DengXian"/>
          <w:kern w:val="2"/>
          <w:sz w:val="24"/>
          <w:szCs w:val="24"/>
        </w:rPr>
        <w:tab/>
      </w:r>
      <w:r>
        <w:rPr>
          <w:rFonts w:hint="eastAsia"/>
        </w:rPr>
        <w:t>“评论菜品”用例规约</w:t>
      </w:r>
      <w:r>
        <w:tab/>
      </w:r>
      <w:r>
        <w:fldChar w:fldCharType="begin"/>
      </w:r>
      <w:r>
        <w:instrText xml:space="preserve"> PAGEREF _Toc484732222 \h </w:instrText>
      </w:r>
      <w:r>
        <w:fldChar w:fldCharType="separate"/>
      </w:r>
      <w:r>
        <w:t>8</w:t>
      </w:r>
      <w:r>
        <w:fldChar w:fldCharType="end"/>
      </w:r>
    </w:p>
    <w:p w:rsidR="004450B5" w:rsidRDefault="00576C36">
      <w:pPr>
        <w:pStyle w:val="TOC3"/>
        <w:tabs>
          <w:tab w:val="left" w:pos="1704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3.1.10</w:t>
      </w:r>
      <w:r>
        <w:rPr>
          <w:rFonts w:hint="eastAsia"/>
        </w:rPr>
        <w:t>“查看排队人数与时间”用例规约</w:t>
      </w:r>
      <w:r>
        <w:tab/>
      </w:r>
      <w:r>
        <w:rPr>
          <w:rFonts w:hint="eastAsia"/>
        </w:rPr>
        <w:t>8</w:t>
      </w:r>
    </w:p>
    <w:p w:rsidR="004450B5" w:rsidRDefault="00576C36">
      <w:pPr>
        <w:pStyle w:val="TOC3"/>
        <w:tabs>
          <w:tab w:val="left" w:pos="1704"/>
        </w:tabs>
        <w:rPr>
          <w:rFonts w:ascii="DengXian" w:eastAsia="DengXian" w:hAnsi="DengXian" w:cs="DengXian"/>
          <w:kern w:val="2"/>
          <w:sz w:val="24"/>
          <w:szCs w:val="24"/>
        </w:rPr>
      </w:pPr>
      <w:r>
        <w:t>3.1.11</w:t>
      </w:r>
      <w:r>
        <w:rPr>
          <w:rFonts w:hint="eastAsia"/>
        </w:rPr>
        <w:t>“个性化推荐就餐选择”用例规约</w:t>
      </w:r>
      <w:r>
        <w:tab/>
      </w:r>
      <w:r>
        <w:rPr>
          <w:rFonts w:hint="eastAsia"/>
        </w:rPr>
        <w:t>8</w:t>
      </w:r>
    </w:p>
    <w:p w:rsidR="004450B5" w:rsidRDefault="00576C36">
      <w:pPr>
        <w:pStyle w:val="TOC3"/>
        <w:tabs>
          <w:tab w:val="left" w:pos="1704"/>
        </w:tabs>
      </w:pPr>
      <w:r>
        <w:t>3.1.12</w:t>
      </w:r>
      <w:r>
        <w:rPr>
          <w:rFonts w:hint="eastAsia"/>
        </w:rPr>
        <w:t>“浏览历史记录”用例规约</w:t>
      </w:r>
      <w:r>
        <w:tab/>
      </w:r>
      <w:r>
        <w:fldChar w:fldCharType="begin"/>
      </w:r>
      <w:r>
        <w:instrText xml:space="preserve"> PAGEREF _Toc484732225 \h </w:instrText>
      </w:r>
      <w:r>
        <w:fldChar w:fldCharType="separate"/>
      </w:r>
      <w:r>
        <w:t>9</w:t>
      </w:r>
      <w:r>
        <w:fldChar w:fldCharType="end"/>
      </w:r>
    </w:p>
    <w:p w:rsidR="004450B5" w:rsidRDefault="00576C36">
      <w:pPr>
        <w:pStyle w:val="TOC3"/>
        <w:tabs>
          <w:tab w:val="left" w:pos="1704"/>
        </w:tabs>
      </w:pPr>
      <w:r>
        <w:t>3.1.1</w:t>
      </w:r>
      <w:r>
        <w:rPr>
          <w:rFonts w:hint="eastAsia"/>
        </w:rPr>
        <w:t>3“统计刷卡人数”用例规约</w:t>
      </w:r>
      <w:r>
        <w:tab/>
      </w:r>
      <w:r>
        <w:fldChar w:fldCharType="begin"/>
      </w:r>
      <w:r>
        <w:instrText xml:space="preserve"> PAGEREF _Toc484732225 \h </w:instrText>
      </w:r>
      <w:r>
        <w:fldChar w:fldCharType="separate"/>
      </w:r>
      <w:r>
        <w:t>9</w:t>
      </w:r>
      <w:r>
        <w:fldChar w:fldCharType="end"/>
      </w:r>
    </w:p>
    <w:p w:rsidR="004450B5" w:rsidRDefault="00576C36">
      <w:pPr>
        <w:pStyle w:val="TOC3"/>
        <w:tabs>
          <w:tab w:val="left" w:pos="1704"/>
        </w:tabs>
      </w:pPr>
      <w:r>
        <w:t>3.1.1</w:t>
      </w:r>
      <w:r>
        <w:rPr>
          <w:rFonts w:hint="eastAsia"/>
        </w:rPr>
        <w:t>4“模拟实时排队人数和时间”用例规约</w:t>
      </w:r>
      <w:r>
        <w:tab/>
      </w:r>
      <w:r>
        <w:fldChar w:fldCharType="begin"/>
      </w:r>
      <w:r>
        <w:instrText xml:space="preserve"> PAGEREF _Toc484732225 \h </w:instrText>
      </w:r>
      <w:r>
        <w:fldChar w:fldCharType="separate"/>
      </w:r>
      <w:r>
        <w:t>9</w:t>
      </w:r>
      <w:r>
        <w:fldChar w:fldCharType="end"/>
      </w:r>
    </w:p>
    <w:p w:rsidR="004450B5" w:rsidRDefault="004450B5"/>
    <w:p w:rsidR="004450B5" w:rsidRDefault="00576C36">
      <w:r>
        <w:rPr>
          <w:rFonts w:hint="eastAsia"/>
        </w:rPr>
        <w:t xml:space="preserve">        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rPr>
          <w:rFonts w:hint="eastAsia"/>
        </w:rPr>
        <w:t>9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可用性需求一</w:t>
      </w:r>
      <w:r>
        <w:t>&gt;</w:t>
      </w:r>
      <w:r>
        <w:tab/>
      </w:r>
      <w:r>
        <w:rPr>
          <w:rFonts w:hint="eastAsia"/>
        </w:rPr>
        <w:t>9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rPr>
          <w:rFonts w:hint="eastAsia"/>
        </w:rPr>
        <w:t>10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3.3.1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rPr>
          <w:rFonts w:hint="eastAsia"/>
        </w:rPr>
        <w:t>10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rPr>
          <w:rFonts w:hint="eastAsia"/>
        </w:rPr>
        <w:t>10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3.4.1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rPr>
          <w:rFonts w:hint="eastAsia"/>
        </w:rPr>
        <w:t>10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rPr>
          <w:rFonts w:hint="eastAsia"/>
        </w:rPr>
        <w:t>11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3.5.1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rPr>
          <w:rFonts w:hint="eastAsia"/>
        </w:rPr>
        <w:t>11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rPr>
          <w:rFonts w:hint="eastAsia"/>
        </w:rPr>
        <w:t>11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rPr>
          <w:rFonts w:hint="eastAsia"/>
        </w:rPr>
        <w:t>11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TOC3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rPr>
          <w:rFonts w:hint="eastAsia"/>
        </w:rPr>
        <w:t>12</w:t>
      </w:r>
    </w:p>
    <w:p w:rsidR="004450B5" w:rsidRDefault="00576C36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4450B5" w:rsidRDefault="00576C36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4450B5" w:rsidRDefault="00576C36">
      <w:pPr>
        <w:pStyle w:val="2"/>
      </w:pPr>
      <w:bookmarkStart w:id="2" w:name="_Toc356851180"/>
      <w:bookmarkStart w:id="3" w:name="_Toc498836224"/>
      <w:r>
        <w:rPr>
          <w:rFonts w:hint="eastAsia"/>
        </w:rPr>
        <w:t>目的</w:t>
      </w:r>
      <w:bookmarkStart w:id="4" w:name="_Toc498836226"/>
      <w:bookmarkStart w:id="5" w:name="_Toc356851181"/>
      <w:bookmarkEnd w:id="2"/>
      <w:bookmarkEnd w:id="3"/>
    </w:p>
    <w:p w:rsidR="004450B5" w:rsidRDefault="00576C36">
      <w:pPr>
        <w:ind w:left="720"/>
      </w:pPr>
      <w:r>
        <w:rPr>
          <w:rFonts w:hint="eastAsia"/>
        </w:rPr>
        <w:t>我们的平台“吃了么”旨在让更多的在校师生可以有更健康、更便捷的食堂就餐体验，通过实时提供食堂菜品种类价格等信息，智能化预估到达每个窗口所需排队时间，将食堂更加全面而丰富地展现给用户，吸引用户前来食堂就餐，让食堂成为学生的第一选择，保障学生可以更加健康的就餐。同时我们“吃了么”平台还会开放评论系统，届时可以即将用户就餐体验反馈至学校餐饮部门，促进食堂菜品的改善与进步，最终希望成为学校食堂和师生之间的桥梁。</w:t>
      </w:r>
    </w:p>
    <w:p w:rsidR="004450B5" w:rsidRDefault="00576C36">
      <w:pPr>
        <w:pStyle w:val="2"/>
      </w:pPr>
      <w:r>
        <w:rPr>
          <w:rFonts w:hint="eastAsia"/>
        </w:rPr>
        <w:t>定义、首字母缩写词和缩略语</w:t>
      </w:r>
      <w:bookmarkEnd w:id="4"/>
      <w:bookmarkEnd w:id="5"/>
    </w:p>
    <w:p w:rsidR="004450B5" w:rsidRDefault="00576C36">
      <w:pPr>
        <w:ind w:left="720"/>
      </w:pPr>
      <w:r>
        <w:rPr>
          <w:rFonts w:hint="eastAsia"/>
        </w:rPr>
        <w:t>无</w:t>
      </w:r>
    </w:p>
    <w:p w:rsidR="004450B5" w:rsidRDefault="00576C36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4450B5" w:rsidRDefault="00576C36">
      <w:pPr>
        <w:pStyle w:val="p1"/>
        <w:ind w:firstLine="720"/>
        <w:rPr>
          <w:rFonts w:ascii="宋体" w:eastAsia="宋体" w:hAnsi="宋体"/>
        </w:rPr>
      </w:pPr>
      <w:bookmarkStart w:id="8" w:name="_Toc356851183"/>
      <w:bookmarkStart w:id="9" w:name="_Toc498836229"/>
      <w:r>
        <w:rPr>
          <w:rFonts w:ascii="宋体" w:eastAsia="宋体" w:hAnsi="宋体"/>
        </w:rPr>
        <w:t xml:space="preserve">[1] </w:t>
      </w:r>
      <w:r>
        <w:rPr>
          <w:rFonts w:ascii="宋体" w:eastAsia="宋体" w:hAnsi="宋体" w:hint="eastAsia"/>
        </w:rPr>
        <w:t>沈备军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陈昊鹏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陈雨亭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软件工程原理</w:t>
      </w:r>
      <w:r>
        <w:rPr>
          <w:rFonts w:ascii="宋体" w:eastAsia="宋体" w:hAnsi="宋体"/>
        </w:rPr>
        <w:t xml:space="preserve">[M]. </w:t>
      </w:r>
      <w:r>
        <w:rPr>
          <w:rFonts w:ascii="宋体" w:eastAsia="宋体" w:hAnsi="宋体" w:hint="eastAsia"/>
        </w:rPr>
        <w:t>北京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高等教育出版社</w:t>
      </w:r>
      <w:r>
        <w:rPr>
          <w:rFonts w:ascii="宋体" w:eastAsia="宋体" w:hAnsi="宋体"/>
        </w:rPr>
        <w:t>, 2013.</w:t>
      </w:r>
    </w:p>
    <w:p w:rsidR="004450B5" w:rsidRDefault="00576C36">
      <w:pPr>
        <w:pStyle w:val="1"/>
        <w:ind w:left="720" w:hanging="720"/>
      </w:pPr>
      <w:r>
        <w:rPr>
          <w:rFonts w:hint="eastAsia"/>
        </w:rPr>
        <w:t>整体说明</w:t>
      </w:r>
      <w:bookmarkEnd w:id="8"/>
      <w:bookmarkEnd w:id="9"/>
    </w:p>
    <w:p w:rsidR="004450B5" w:rsidRDefault="00576C36">
      <w:pPr>
        <w:pStyle w:val="2"/>
      </w:pPr>
      <w:bookmarkStart w:id="10" w:name="_Toc484732208"/>
      <w:bookmarkStart w:id="11" w:name="_Toc498836230"/>
      <w:bookmarkStart w:id="12" w:name="_Toc356851184"/>
      <w:r>
        <w:rPr>
          <w:rFonts w:hint="eastAsia"/>
        </w:rPr>
        <w:t>产品总体效果</w:t>
      </w:r>
      <w:bookmarkEnd w:id="10"/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 xml:space="preserve">　　本应用“吃了么”将解决学生（面向的主体）与食堂之间的上述的种种问题，让学生拉进食堂与学生关系，也希望保证学生都能有健康的就餐体验。</w:t>
      </w:r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>经过对学生以及市场的问卷调查，同学普遍对本平台表示了强烈的期望，希望通过此平台能更好的辅助自己选择就餐，同时也希望可以将更多的建议通过此平台反馈到学校食堂。除此以外，各个窗口排队人数还可以的帮助食堂改进菜品以及调整食堂布局。</w:t>
      </w:r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>本产品是首款将学校食堂作为app主体的平台，将填补国内各高校的响应空缺，具有十分良好的市场前景。</w:t>
      </w:r>
    </w:p>
    <w:p w:rsidR="004450B5" w:rsidRDefault="00576C36">
      <w:pPr>
        <w:pStyle w:val="2"/>
      </w:pPr>
      <w:bookmarkStart w:id="13" w:name="_Toc484732209"/>
      <w:r>
        <w:rPr>
          <w:rFonts w:hint="eastAsia"/>
        </w:rPr>
        <w:t>产品功能</w:t>
      </w:r>
      <w:bookmarkEnd w:id="13"/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 xml:space="preserve">　　本产品的主要功能为为学生提供食堂实时信息、多样化窗口菜品选择以及排队等待人数与时间。</w:t>
      </w:r>
    </w:p>
    <w:p w:rsidR="004450B5" w:rsidRDefault="00576C36">
      <w:pPr>
        <w:pStyle w:val="2"/>
      </w:pPr>
      <w:bookmarkStart w:id="14" w:name="_Toc484732210"/>
      <w:r>
        <w:rPr>
          <w:rFonts w:hint="eastAsia"/>
        </w:rPr>
        <w:t>用户特征</w:t>
      </w:r>
      <w:bookmarkEnd w:id="14"/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>面向排斥外卖，但是困于食堂、楼层以及窗口选择，或者不愿过长时间排队等原因不愿意去食堂就餐的同学。</w:t>
      </w:r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>面向不经常在校就餐的老师以及外来参观人员，便于选择自己喜欢的口味以及交大食堂的特色菜系。</w:t>
      </w:r>
    </w:p>
    <w:p w:rsidR="004450B5" w:rsidRDefault="00576C36">
      <w:pPr>
        <w:pStyle w:val="2"/>
      </w:pPr>
      <w:bookmarkStart w:id="15" w:name="_Toc484732211"/>
      <w:r>
        <w:rPr>
          <w:rFonts w:hint="eastAsia"/>
        </w:rPr>
        <w:t>约束</w:t>
      </w:r>
      <w:bookmarkEnd w:id="15"/>
    </w:p>
    <w:p w:rsidR="004450B5" w:rsidRDefault="00576C36">
      <w:pPr>
        <w:widowControl/>
        <w:spacing w:line="240" w:lineRule="auto"/>
        <w:rPr>
          <w:rFonts w:hAnsi="宋体"/>
          <w:color w:val="333333"/>
          <w:sz w:val="21"/>
          <w:szCs w:val="21"/>
        </w:rPr>
      </w:pPr>
      <w:r>
        <w:rPr>
          <w:rFonts w:hAnsi="宋体" w:hint="eastAsia"/>
          <w:color w:val="333333"/>
          <w:sz w:val="21"/>
          <w:szCs w:val="21"/>
        </w:rPr>
        <w:t xml:space="preserve">　　产品使用方便，便于用户互相交流。</w:t>
      </w:r>
    </w:p>
    <w:p w:rsidR="004450B5" w:rsidRDefault="00576C36">
      <w:pPr>
        <w:pStyle w:val="1"/>
        <w:ind w:left="720" w:hanging="720"/>
      </w:pPr>
      <w:r>
        <w:rPr>
          <w:rFonts w:hint="eastAsia"/>
        </w:rPr>
        <w:lastRenderedPageBreak/>
        <w:t>具体需求</w:t>
      </w:r>
      <w:bookmarkEnd w:id="11"/>
      <w:bookmarkEnd w:id="12"/>
    </w:p>
    <w:p w:rsidR="004450B5" w:rsidRDefault="00576C36">
      <w:pPr>
        <w:pStyle w:val="2"/>
      </w:pPr>
      <w:bookmarkStart w:id="16" w:name="_Toc356851185"/>
      <w:bookmarkStart w:id="17" w:name="_Toc498836231"/>
      <w:r>
        <w:rPr>
          <w:rFonts w:hint="eastAsia"/>
        </w:rPr>
        <w:t>功能</w:t>
      </w:r>
      <w:bookmarkEnd w:id="16"/>
      <w:bookmarkEnd w:id="17"/>
    </w:p>
    <w:p w:rsidR="004450B5" w:rsidRDefault="00576C36">
      <w:pPr>
        <w:pStyle w:val="3"/>
      </w:pPr>
      <w:bookmarkStart w:id="18" w:name="_Toc356851186"/>
      <w:bookmarkStart w:id="19" w:name="_Toc498836232"/>
      <w:r>
        <w:t>&lt;</w:t>
      </w:r>
      <w:r>
        <w:rPr>
          <w:rFonts w:hint="eastAsia"/>
        </w:rPr>
        <w:t>Use case 图</w:t>
      </w:r>
      <w:r>
        <w:t>&gt;</w:t>
      </w:r>
      <w:bookmarkEnd w:id="18"/>
      <w:bookmarkEnd w:id="19"/>
    </w:p>
    <w:p w:rsidR="004450B5" w:rsidRDefault="00576C36">
      <w:pPr>
        <w:widowControl/>
        <w:spacing w:line="240" w:lineRule="auto"/>
        <w:rPr>
          <w:rFonts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939155" cy="316484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50B5" w:rsidRDefault="004450B5">
      <w:pPr>
        <w:ind w:left="720"/>
      </w:pPr>
    </w:p>
    <w:p w:rsidR="004450B5" w:rsidRDefault="00576C36">
      <w:pPr>
        <w:widowControl/>
        <w:rPr>
          <w:rFonts w:hAnsi="宋体" w:cs="宋体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说明：</w:t>
      </w:r>
    </w:p>
    <w:p w:rsidR="004450B5" w:rsidRDefault="00576C36">
      <w:pPr>
        <w:widowControl/>
        <w:ind w:leftChars="240" w:left="480"/>
      </w:pPr>
      <w:r>
        <w:rPr>
          <w:rFonts w:hAnsi="宋体" w:cs="宋体"/>
          <w:sz w:val="24"/>
          <w:szCs w:val="24"/>
          <w:lang w:bidi="ar"/>
        </w:rPr>
        <w:t>本系统有四个执行者师生、系统管理员、食堂后勤人员、刷卡计数器</w:t>
      </w:r>
      <w:r>
        <w:rPr>
          <w:rFonts w:hAnsi="宋体" w:cs="宋体"/>
          <w:sz w:val="24"/>
          <w:szCs w:val="24"/>
          <w:lang w:bidi="ar"/>
        </w:rPr>
        <w:br/>
        <w:t>学生的用例有6个：</w:t>
      </w:r>
      <w:r>
        <w:rPr>
          <w:rFonts w:hAnsi="宋体" w:cs="宋体"/>
          <w:sz w:val="24"/>
          <w:szCs w:val="24"/>
          <w:lang w:bidi="ar"/>
        </w:rPr>
        <w:br/>
        <w:t>浏览历史记录、浏览菜品、收藏菜品、评论菜品、查看排队人数及时间（include模拟实时排队人数、模拟当前排队所用时间）、个性化推荐菜品。</w:t>
      </w:r>
      <w:r>
        <w:rPr>
          <w:rFonts w:hAnsi="宋体" w:cs="宋体"/>
          <w:sz w:val="24"/>
          <w:szCs w:val="24"/>
          <w:lang w:bidi="ar"/>
        </w:rPr>
        <w:br/>
        <w:t>计数器的用例有1个：</w:t>
      </w:r>
      <w:r>
        <w:rPr>
          <w:rFonts w:hAnsi="宋体" w:cs="宋体"/>
          <w:sz w:val="24"/>
          <w:szCs w:val="24"/>
          <w:lang w:bidi="ar"/>
        </w:rPr>
        <w:br/>
        <w:t>统计刷卡人数</w:t>
      </w:r>
      <w:r>
        <w:rPr>
          <w:rFonts w:hAnsi="宋体" w:cs="宋体"/>
          <w:sz w:val="24"/>
          <w:szCs w:val="24"/>
          <w:lang w:bidi="ar"/>
        </w:rPr>
        <w:br/>
        <w:t>食堂后勤人员的用例有1个：</w:t>
      </w:r>
      <w:r>
        <w:rPr>
          <w:rFonts w:hAnsi="宋体" w:cs="宋体"/>
          <w:sz w:val="24"/>
          <w:szCs w:val="24"/>
          <w:lang w:bidi="ar"/>
        </w:rPr>
        <w:br/>
        <w:t>提供菜品信息</w:t>
      </w:r>
      <w:r>
        <w:rPr>
          <w:rFonts w:hAnsi="宋体" w:cs="宋体"/>
          <w:sz w:val="24"/>
          <w:szCs w:val="24"/>
          <w:lang w:bidi="ar"/>
        </w:rPr>
        <w:br/>
        <w:t>系统管理员的用例有2个：</w:t>
      </w:r>
      <w:r>
        <w:rPr>
          <w:rFonts w:hAnsi="宋体" w:cs="宋体"/>
          <w:sz w:val="24"/>
          <w:szCs w:val="24"/>
          <w:lang w:bidi="ar"/>
        </w:rPr>
        <w:br/>
        <w:t>管理审核评论、实时更新菜品统计</w:t>
      </w:r>
      <w:bookmarkStart w:id="20" w:name="_GoBack"/>
      <w:bookmarkEnd w:id="20"/>
      <w:r>
        <w:rPr>
          <w:rFonts w:hAnsi="宋体" w:cs="宋体"/>
          <w:sz w:val="24"/>
          <w:szCs w:val="24"/>
          <w:lang w:bidi="ar"/>
        </w:rPr>
        <w:br/>
        <w:t>学生以及系统管理员的所有操作都要登陆。</w:t>
      </w:r>
    </w:p>
    <w:p w:rsidR="004450B5" w:rsidRDefault="004450B5"/>
    <w:p w:rsidR="004450B5" w:rsidRDefault="00576C36">
      <w:pPr>
        <w:pStyle w:val="3"/>
      </w:pPr>
      <w:r>
        <w:rPr>
          <w:rFonts w:hint="eastAsia"/>
        </w:rPr>
        <w:t>“注册”用例规约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注册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用户注册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普通用户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numPr>
                <w:ilvl w:val="0"/>
                <w:numId w:val="3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点击注册按钮</w:t>
            </w:r>
          </w:p>
          <w:p w:rsidR="004450B5" w:rsidRPr="00362D51" w:rsidRDefault="00576C36">
            <w:pPr>
              <w:pStyle w:val="af1"/>
              <w:numPr>
                <w:ilvl w:val="0"/>
                <w:numId w:val="4"/>
              </w:numPr>
              <w:ind w:firstLineChars="0"/>
              <w:rPr>
                <w:rFonts w:hAnsi="宋体"/>
              </w:rPr>
            </w:pPr>
            <w:r w:rsidRPr="00362D51">
              <w:rPr>
                <w:rFonts w:hAnsi="宋体"/>
              </w:rPr>
              <w:t>填写注册表单（输入账号，密码，手机号，邮箱）</w:t>
            </w:r>
          </w:p>
          <w:p w:rsidR="004450B5" w:rsidRPr="00362D51" w:rsidRDefault="00576C36">
            <w:pPr>
              <w:pStyle w:val="af1"/>
              <w:numPr>
                <w:ilvl w:val="0"/>
                <w:numId w:val="4"/>
              </w:numPr>
              <w:ind w:firstLineChars="0"/>
              <w:rPr>
                <w:rFonts w:hAnsi="宋体"/>
              </w:rPr>
            </w:pPr>
            <w:r w:rsidRPr="00362D51">
              <w:rPr>
                <w:rFonts w:hAnsi="宋体"/>
              </w:rPr>
              <w:t>点击提交按钮</w:t>
            </w:r>
          </w:p>
          <w:p w:rsidR="004450B5" w:rsidRPr="00362D51" w:rsidRDefault="00576C36">
            <w:pPr>
              <w:pStyle w:val="af1"/>
              <w:numPr>
                <w:ilvl w:val="0"/>
                <w:numId w:val="4"/>
              </w:numPr>
              <w:ind w:firstLineChars="0"/>
              <w:rPr>
                <w:rFonts w:hAnsi="宋体"/>
              </w:rPr>
            </w:pPr>
            <w:r w:rsidRPr="00362D51">
              <w:rPr>
                <w:rFonts w:hAnsi="宋体"/>
              </w:rPr>
              <w:t>注册成功</w:t>
            </w:r>
          </w:p>
          <w:p w:rsidR="004450B5" w:rsidRDefault="00576C36">
            <w:pPr>
              <w:numPr>
                <w:ilvl w:val="0"/>
                <w:numId w:val="4"/>
              </w:numPr>
            </w:pPr>
            <w:r w:rsidRPr="00362D51">
              <w:rPr>
                <w:rFonts w:hAnsi="宋体"/>
              </w:rPr>
              <w:lastRenderedPageBreak/>
              <w:t>返回登陆页面</w:t>
            </w:r>
          </w:p>
        </w:tc>
      </w:tr>
      <w:tr w:rsidR="004450B5">
        <w:trPr>
          <w:trHeight w:val="379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4450B5">
            <w:pPr>
              <w:rPr>
                <w:rFonts w:ascii="Helvetica Neue" w:hAnsi="Helvetica Neue"/>
              </w:rPr>
            </w:pPr>
          </w:p>
          <w:p w:rsidR="004450B5" w:rsidRDefault="00576C36">
            <w:pPr>
              <w:rPr>
                <w:rFonts w:eastAsiaTheme="minorEastAsia"/>
              </w:rPr>
            </w:pPr>
            <w:r>
              <w:rPr>
                <w:rFonts w:ascii="Helvetica Neue" w:hAnsi="Helvetica Neue"/>
              </w:rPr>
              <w:t>4</w:t>
            </w: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="Helvetica Neue" w:eastAsiaTheme="minorEastAsia" w:hAnsi="Helvetica Neue"/>
              </w:rPr>
              <w:t xml:space="preserve"> </w:t>
            </w:r>
            <w:r>
              <w:rPr>
                <w:rFonts w:ascii="Helvetica Neue" w:eastAsiaTheme="minorEastAsia" w:hAnsi="Helvetica Neue"/>
              </w:rPr>
              <w:t>注册失败</w:t>
            </w:r>
            <w:r>
              <w:rPr>
                <w:rFonts w:eastAsiaTheme="minorEastAsia"/>
              </w:rPr>
              <w:t>，返回2</w:t>
            </w:r>
          </w:p>
          <w:p w:rsidR="004450B5" w:rsidRDefault="004450B5"/>
        </w:tc>
      </w:tr>
    </w:tbl>
    <w:p w:rsidR="004450B5" w:rsidRDefault="004450B5"/>
    <w:p w:rsidR="004450B5" w:rsidRDefault="00576C36">
      <w:pPr>
        <w:pStyle w:val="3"/>
      </w:pPr>
      <w:bookmarkStart w:id="21" w:name="_Toc356851188"/>
      <w:r>
        <w:rPr>
          <w:rFonts w:hint="eastAsia"/>
        </w:rPr>
        <w:t>“登陆”用例规约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登陆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用户登陆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普通用户/系统管理者/食堂工作人员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numPr>
                <w:ilvl w:val="0"/>
                <w:numId w:val="5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点击登陆按钮</w:t>
            </w:r>
          </w:p>
          <w:p w:rsidR="004450B5" w:rsidRPr="00362D51" w:rsidRDefault="00576C36">
            <w:pPr>
              <w:numPr>
                <w:ilvl w:val="0"/>
                <w:numId w:val="5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填写表单（输入账号和密码）</w:t>
            </w:r>
          </w:p>
          <w:p w:rsidR="004450B5" w:rsidRPr="00362D51" w:rsidRDefault="00576C36">
            <w:pPr>
              <w:numPr>
                <w:ilvl w:val="0"/>
                <w:numId w:val="5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点击登陆按钮</w:t>
            </w:r>
          </w:p>
          <w:p w:rsidR="004450B5" w:rsidRPr="00362D51" w:rsidRDefault="00576C36">
            <w:pPr>
              <w:numPr>
                <w:ilvl w:val="0"/>
                <w:numId w:val="5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登陆成功，根据身份进入不同页面</w:t>
            </w:r>
          </w:p>
          <w:p w:rsidR="004450B5" w:rsidRPr="00362D51" w:rsidRDefault="004450B5">
            <w:pPr>
              <w:rPr>
                <w:rFonts w:hAnsi="宋体"/>
              </w:rPr>
            </w:pPr>
          </w:p>
        </w:tc>
      </w:tr>
      <w:tr w:rsidR="004450B5">
        <w:trPr>
          <w:trHeight w:val="637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>4a 登陆失败</w:t>
            </w:r>
          </w:p>
          <w:p w:rsidR="004450B5" w:rsidRPr="00362D51" w:rsidRDefault="00576C36">
            <w:pPr>
              <w:pStyle w:val="af1"/>
              <w:numPr>
                <w:ilvl w:val="0"/>
                <w:numId w:val="6"/>
              </w:numPr>
              <w:ind w:firstLineChars="0"/>
              <w:rPr>
                <w:rFonts w:hAnsi="宋体"/>
              </w:rPr>
            </w:pPr>
            <w:r w:rsidRPr="00362D51">
              <w:rPr>
                <w:rFonts w:hAnsi="宋体"/>
                <w:highlight w:val="lightGray"/>
              </w:rPr>
              <w:t>点击</w:t>
            </w:r>
            <w:r w:rsidRPr="00362D51">
              <w:rPr>
                <w:rFonts w:hAnsi="宋体"/>
              </w:rPr>
              <w:t>重新登陆按钮，返回2. ，重新登陆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>4b 登陆失败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 xml:space="preserve">    1）点击注册按钮，进入注册页面。</w:t>
            </w:r>
          </w:p>
        </w:tc>
      </w:tr>
    </w:tbl>
    <w:p w:rsidR="004450B5" w:rsidRDefault="004450B5">
      <w:pPr>
        <w:pStyle w:val="3"/>
        <w:numPr>
          <w:ilvl w:val="2"/>
          <w:numId w:val="0"/>
        </w:numPr>
      </w:pPr>
    </w:p>
    <w:bookmarkEnd w:id="21"/>
    <w:p w:rsidR="004450B5" w:rsidRDefault="00576C36">
      <w:pPr>
        <w:pStyle w:val="3"/>
      </w:pPr>
      <w:r>
        <w:rPr>
          <w:rFonts w:hint="eastAsia"/>
        </w:rPr>
        <w:t>“管理审核评论”用例规约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管理审核评论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管理员审核菜品评论，过滤不当言论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系统管理员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>登录人员拥有系统管理员该身份授权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pStyle w:val="af1"/>
              <w:numPr>
                <w:ilvl w:val="0"/>
                <w:numId w:val="7"/>
              </w:numPr>
              <w:ind w:firstLineChars="0"/>
              <w:rPr>
                <w:rFonts w:hAnsi="宋体"/>
              </w:rPr>
            </w:pPr>
            <w:r w:rsidRPr="00362D51">
              <w:rPr>
                <w:rFonts w:hAnsi="宋体"/>
              </w:rPr>
              <w:t>系统管理员登录系统</w:t>
            </w:r>
          </w:p>
          <w:p w:rsidR="004450B5" w:rsidRPr="00362D51" w:rsidRDefault="00576C36">
            <w:pPr>
              <w:pStyle w:val="af1"/>
              <w:numPr>
                <w:ilvl w:val="0"/>
                <w:numId w:val="7"/>
              </w:numPr>
              <w:ind w:firstLineChars="0"/>
              <w:rPr>
                <w:rFonts w:hAnsi="宋体"/>
              </w:rPr>
            </w:pPr>
            <w:r w:rsidRPr="00362D51">
              <w:rPr>
                <w:rFonts w:hAnsi="宋体"/>
              </w:rPr>
              <w:t>点击“菜品评论审核”，查看未审核的表单列表</w:t>
            </w:r>
          </w:p>
          <w:p w:rsidR="004450B5" w:rsidRPr="00362D51" w:rsidRDefault="00576C36">
            <w:pPr>
              <w:numPr>
                <w:ilvl w:val="0"/>
                <w:numId w:val="7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点击表单，查看评论详细信息</w:t>
            </w:r>
          </w:p>
          <w:p w:rsidR="004450B5" w:rsidRPr="00362D51" w:rsidRDefault="00576C36">
            <w:pPr>
              <w:numPr>
                <w:ilvl w:val="0"/>
                <w:numId w:val="7"/>
              </w:numPr>
              <w:rPr>
                <w:rFonts w:hAnsi="宋体"/>
              </w:rPr>
            </w:pPr>
            <w:r w:rsidRPr="00362D51">
              <w:rPr>
                <w:rFonts w:hAnsi="宋体"/>
              </w:rPr>
              <w:t>评论中有不雅内容，删除评论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 xml:space="preserve">       1）系统将该评论状态设为不可见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 xml:space="preserve">       2）系统将发表评论的用户信用度降低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 xml:space="preserve">       3）通知该用户注意文明用语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 xml:space="preserve">       4）返回3</w:t>
            </w:r>
          </w:p>
        </w:tc>
      </w:tr>
      <w:tr w:rsidR="004450B5">
        <w:trPr>
          <w:trHeight w:val="637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>4a  退出</w:t>
            </w:r>
          </w:p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/>
              </w:rPr>
              <w:t xml:space="preserve">       评论表单列表中仍保留该表单</w:t>
            </w:r>
          </w:p>
        </w:tc>
      </w:tr>
    </w:tbl>
    <w:p w:rsidR="004450B5" w:rsidRDefault="004450B5"/>
    <w:p w:rsidR="004450B5" w:rsidRDefault="00576C36">
      <w:pPr>
        <w:pStyle w:val="3"/>
      </w:pPr>
      <w:r>
        <w:rPr>
          <w:rFonts w:hint="eastAsia"/>
        </w:rPr>
        <w:t>“</w:t>
      </w:r>
      <w:r>
        <w:rPr>
          <w:rFonts w:hint="eastAsia"/>
          <w:lang w:val="zh-CN"/>
        </w:rPr>
        <w:t>食堂提供菜品信息”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  <w:lang w:val="zh-CN"/>
              </w:rPr>
              <w:t>食堂提供菜品信息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食堂每日更新菜品信息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食堂工作人员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908" w:type="dxa"/>
            <w:shd w:val="clear" w:color="auto" w:fill="auto"/>
          </w:tcPr>
          <w:p w:rsidR="004450B5" w:rsidRPr="00305A01" w:rsidRDefault="00576C36">
            <w:pPr>
              <w:rPr>
                <w:rFonts w:asciiTheme="majorEastAsia" w:eastAsiaTheme="majorEastAsia" w:hAnsiTheme="majorEastAsia"/>
              </w:rPr>
            </w:pPr>
            <w:r w:rsidRPr="00305A01">
              <w:rPr>
                <w:rFonts w:asciiTheme="majorEastAsia" w:eastAsiaTheme="majorEastAsia" w:hAnsiTheme="majorEastAsia" w:cs="Arial Unicode MS" w:hint="eastAsia"/>
              </w:rPr>
              <w:t>登录人员拥有食堂人员该身份授权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7908" w:type="dxa"/>
            <w:shd w:val="clear" w:color="auto" w:fill="auto"/>
          </w:tcPr>
          <w:p w:rsidR="004450B5" w:rsidRPr="00305A01" w:rsidRDefault="00576C36">
            <w:pPr>
              <w:rPr>
                <w:rFonts w:asciiTheme="majorEastAsia" w:eastAsiaTheme="majorEastAsia" w:hAnsiTheme="majorEastAsia"/>
              </w:rPr>
            </w:pPr>
            <w:r w:rsidRPr="00305A01">
              <w:rPr>
                <w:rFonts w:asciiTheme="majorEastAsia" w:eastAsiaTheme="majorEastAsia" w:hAnsiTheme="majorEastAsia" w:cs="Arial Unicode MS" w:hint="eastAsia"/>
              </w:rPr>
              <w:t>若有新建的菜品，将提交至系统管理员处，等待审核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305A01" w:rsidRPr="00305A01" w:rsidRDefault="00576C36" w:rsidP="00305A01">
            <w:pPr>
              <w:pStyle w:val="10"/>
              <w:framePr w:wrap="auto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 w:rsidRPr="00305A01">
              <w:rPr>
                <w:rFonts w:asciiTheme="majorEastAsia" w:eastAsiaTheme="majorEastAsia" w:hAnsiTheme="majorEastAsia"/>
              </w:rPr>
              <w:t>食堂人员登录系统</w:t>
            </w:r>
            <w:r w:rsidR="00305A01" w:rsidRPr="00305A01">
              <w:rPr>
                <w:rFonts w:asciiTheme="majorEastAsia" w:eastAsiaTheme="majorEastAsia" w:hAnsiTheme="majorEastAsia"/>
              </w:rPr>
              <w:t>(食堂人员拥有餐厅、窗口等属性，无需选择餐厅窗口)</w:t>
            </w:r>
          </w:p>
          <w:p w:rsidR="004450B5" w:rsidRPr="00305A01" w:rsidRDefault="00576C36">
            <w:pPr>
              <w:pStyle w:val="10"/>
              <w:framePr w:wrap="auto"/>
              <w:numPr>
                <w:ilvl w:val="0"/>
                <w:numId w:val="8"/>
              </w:numPr>
              <w:rPr>
                <w:rFonts w:asciiTheme="majorEastAsia" w:eastAsiaTheme="majorEastAsia" w:hAnsiTheme="majorEastAsia" w:hint="default"/>
              </w:rPr>
            </w:pPr>
            <w:r w:rsidRPr="00305A01">
              <w:rPr>
                <w:rFonts w:asciiTheme="majorEastAsia" w:eastAsiaTheme="majorEastAsia" w:hAnsiTheme="majorEastAsia"/>
              </w:rPr>
              <w:t>点击</w:t>
            </w:r>
            <w:r w:rsidRPr="00305A01">
              <w:rPr>
                <w:rFonts w:asciiTheme="majorEastAsia" w:eastAsiaTheme="majorEastAsia" w:hAnsiTheme="majorEastAsia" w:hint="default"/>
              </w:rPr>
              <w:t>“</w:t>
            </w:r>
            <w:r w:rsidRPr="00305A01">
              <w:rPr>
                <w:rFonts w:asciiTheme="majorEastAsia" w:eastAsiaTheme="majorEastAsia" w:hAnsiTheme="majorEastAsia"/>
              </w:rPr>
              <w:t>菜品更新</w:t>
            </w:r>
            <w:r w:rsidRPr="00305A01">
              <w:rPr>
                <w:rFonts w:asciiTheme="majorEastAsia" w:eastAsiaTheme="majorEastAsia" w:hAnsiTheme="majorEastAsia" w:hint="default"/>
              </w:rPr>
              <w:t>”</w:t>
            </w:r>
          </w:p>
          <w:p w:rsidR="004450B5" w:rsidRPr="00305A01" w:rsidRDefault="00305A01">
            <w:pPr>
              <w:pStyle w:val="10"/>
              <w:framePr w:wrap="auto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 w:rsidRPr="00305A01">
              <w:rPr>
                <w:rFonts w:asciiTheme="majorEastAsia" w:eastAsiaTheme="majorEastAsia" w:hAnsiTheme="majorEastAsia" w:cs="宋体"/>
              </w:rPr>
              <w:t>通过图片、语音输入等方式提交菜品信息</w:t>
            </w:r>
          </w:p>
          <w:p w:rsidR="004450B5" w:rsidRPr="00305A01" w:rsidRDefault="00576C36">
            <w:pPr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 w:rsidRPr="00305A01">
              <w:rPr>
                <w:rFonts w:asciiTheme="majorEastAsia" w:eastAsiaTheme="majorEastAsia" w:hAnsiTheme="majorEastAsia" w:cs="Arial Unicode MS" w:hint="eastAsia"/>
              </w:rPr>
              <w:t>提交更新</w:t>
            </w:r>
          </w:p>
        </w:tc>
      </w:tr>
      <w:tr w:rsidR="004450B5">
        <w:trPr>
          <w:trHeight w:val="637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t>3a</w:t>
            </w:r>
            <w:r w:rsidR="00305A01">
              <w:t xml:space="preserve"> </w:t>
            </w:r>
            <w:r>
              <w:rPr>
                <w:rFonts w:hint="eastAsia"/>
              </w:rPr>
              <w:t>退出</w:t>
            </w:r>
          </w:p>
          <w:p w:rsidR="004450B5" w:rsidRDefault="00576C36">
            <w:r>
              <w:t xml:space="preserve">      1</w:t>
            </w:r>
            <w:r>
              <w:rPr>
                <w:rFonts w:hint="eastAsia"/>
              </w:rPr>
              <w:t>）系统提示用户是否要退出</w:t>
            </w:r>
          </w:p>
          <w:p w:rsidR="004450B5" w:rsidRDefault="00576C36">
            <w:pPr>
              <w:rPr>
                <w:rFonts w:hint="eastAsia"/>
              </w:rPr>
            </w:pPr>
            <w:r>
              <w:t xml:space="preserve">      2</w:t>
            </w:r>
            <w:r>
              <w:rPr>
                <w:rFonts w:hint="eastAsia"/>
              </w:rPr>
              <w:t>）若退出则清空所有表单、若不退出则返回对应的基本流</w:t>
            </w:r>
          </w:p>
        </w:tc>
      </w:tr>
    </w:tbl>
    <w:p w:rsidR="004450B5" w:rsidRDefault="004450B5"/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hint="eastAsia"/>
        </w:rPr>
        <w:t>实时更新菜品统计</w:t>
      </w:r>
      <w:r>
        <w:rPr>
          <w:rFonts w:hint="eastAsia"/>
          <w:iCs/>
        </w:rPr>
        <w:t>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实时更新菜品统计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菜品上新信息发布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系统管理员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7908" w:type="dxa"/>
            <w:shd w:val="clear" w:color="auto" w:fill="auto"/>
          </w:tcPr>
          <w:p w:rsidR="004450B5" w:rsidRPr="00305A01" w:rsidRDefault="00576C36">
            <w:pPr>
              <w:rPr>
                <w:rFonts w:asciiTheme="minorEastAsia" w:eastAsiaTheme="minorEastAsia" w:hAnsiTheme="minorEastAsia"/>
              </w:rPr>
            </w:pPr>
            <w:r w:rsidRPr="00305A01">
              <w:rPr>
                <w:rFonts w:asciiTheme="minorEastAsia" w:eastAsiaTheme="minorEastAsia" w:hAnsiTheme="minorEastAsia" w:cs="Arial Unicode MS" w:hint="eastAsia"/>
              </w:rPr>
              <w:t>登录人员拥有系统管理员该身份授权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Pr="00305A01" w:rsidRDefault="00576C36">
            <w:pPr>
              <w:pStyle w:val="10"/>
              <w:framePr w:wrap="auto"/>
              <w:numPr>
                <w:ilvl w:val="0"/>
                <w:numId w:val="9"/>
              </w:numPr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系统管理员登录系统</w:t>
            </w:r>
          </w:p>
          <w:p w:rsidR="004450B5" w:rsidRPr="00305A01" w:rsidRDefault="00576C36">
            <w:pPr>
              <w:pStyle w:val="10"/>
              <w:framePr w:wrap="auto"/>
              <w:numPr>
                <w:ilvl w:val="0"/>
                <w:numId w:val="8"/>
              </w:numPr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点击</w:t>
            </w:r>
            <w:r w:rsidRPr="00305A01">
              <w:rPr>
                <w:rFonts w:asciiTheme="minorEastAsia" w:eastAsiaTheme="minorEastAsia" w:hAnsiTheme="minorEastAsia" w:hint="default"/>
                <w:sz w:val="20"/>
                <w:szCs w:val="20"/>
              </w:rPr>
              <w:t>“</w:t>
            </w: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菜品更新审核</w:t>
            </w:r>
            <w:r w:rsidRPr="00305A01">
              <w:rPr>
                <w:rFonts w:asciiTheme="minorEastAsia" w:eastAsiaTheme="minorEastAsia" w:hAnsiTheme="minorEastAsia" w:hint="default"/>
                <w:sz w:val="20"/>
                <w:szCs w:val="20"/>
              </w:rPr>
              <w:t>”</w:t>
            </w: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，查看未审核的表单列表</w:t>
            </w:r>
          </w:p>
          <w:p w:rsidR="004450B5" w:rsidRPr="00305A01" w:rsidRDefault="00576C36">
            <w:pPr>
              <w:pStyle w:val="10"/>
              <w:framePr w:wrap="auto"/>
              <w:numPr>
                <w:ilvl w:val="0"/>
                <w:numId w:val="8"/>
              </w:numPr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点击表单，查看菜品详细信息</w:t>
            </w:r>
          </w:p>
          <w:p w:rsidR="004450B5" w:rsidRPr="00305A01" w:rsidRDefault="00305A01">
            <w:pPr>
              <w:pStyle w:val="10"/>
              <w:framePr w:wrap="auto"/>
              <w:numPr>
                <w:ilvl w:val="0"/>
                <w:numId w:val="8"/>
              </w:numPr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根据图片、语音信息</w:t>
            </w:r>
            <w:r w:rsidR="00576C36" w:rsidRPr="00305A01">
              <w:rPr>
                <w:rFonts w:asciiTheme="minorEastAsia" w:eastAsiaTheme="minorEastAsia" w:hAnsiTheme="minorEastAsia"/>
                <w:sz w:val="20"/>
                <w:szCs w:val="20"/>
              </w:rPr>
              <w:t>批准更新菜品</w:t>
            </w:r>
          </w:p>
          <w:p w:rsidR="004450B5" w:rsidRPr="00305A01" w:rsidRDefault="00305A01">
            <w:pPr>
              <w:pStyle w:val="10"/>
              <w:framePr w:wrap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</w:t>
            </w:r>
            <w:r>
              <w:rPr>
                <w:rFonts w:asciiTheme="minorEastAsia" w:eastAsiaTheme="minorEastAsia" w:hAnsiTheme="minorEastAsia" w:hint="default"/>
                <w:sz w:val="20"/>
                <w:szCs w:val="20"/>
              </w:rPr>
              <w:t>1</w:t>
            </w:r>
            <w:r w:rsidR="00576C36" w:rsidRPr="00305A01">
              <w:rPr>
                <w:rFonts w:asciiTheme="minorEastAsia" w:eastAsiaTheme="minorEastAsia" w:hAnsiTheme="minorEastAsia"/>
                <w:sz w:val="20"/>
                <w:szCs w:val="20"/>
              </w:rPr>
              <w:t>）</w:t>
            </w: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在该餐厅窗口的系统菜品候选池中勾选所有包含的菜品</w:t>
            </w:r>
          </w:p>
          <w:p w:rsidR="004450B5" w:rsidRPr="00305A01" w:rsidRDefault="00576C36">
            <w:pPr>
              <w:rPr>
                <w:rFonts w:asciiTheme="minorEastAsia" w:eastAsiaTheme="minorEastAsia" w:hAnsiTheme="minorEastAsia"/>
              </w:rPr>
            </w:pPr>
            <w:r w:rsidRPr="00305A01">
              <w:rPr>
                <w:rFonts w:asciiTheme="minorEastAsia" w:eastAsiaTheme="minorEastAsia" w:hAnsiTheme="minorEastAsia" w:cs="Arial Unicode MS"/>
              </w:rPr>
              <w:t xml:space="preserve">       </w:t>
            </w:r>
            <w:r w:rsidR="00885C42">
              <w:rPr>
                <w:rFonts w:asciiTheme="minorEastAsia" w:eastAsiaTheme="minorEastAsia" w:hAnsiTheme="minorEastAsia" w:cs="Arial Unicode MS"/>
              </w:rPr>
              <w:t>2</w:t>
            </w:r>
            <w:r w:rsidRPr="00305A01">
              <w:rPr>
                <w:rFonts w:asciiTheme="minorEastAsia" w:eastAsiaTheme="minorEastAsia" w:hAnsiTheme="minorEastAsia" w:cs="Arial Unicode MS" w:hint="eastAsia"/>
              </w:rPr>
              <w:t>）返回</w:t>
            </w:r>
            <w:r w:rsidRPr="00305A01">
              <w:rPr>
                <w:rFonts w:asciiTheme="minorEastAsia" w:eastAsiaTheme="minorEastAsia" w:hAnsiTheme="minorEastAsia" w:cs="Arial Unicode MS"/>
              </w:rPr>
              <w:t>3</w:t>
            </w:r>
            <w:r w:rsidRPr="00305A01">
              <w:rPr>
                <w:rFonts w:asciiTheme="minorEastAsia" w:eastAsiaTheme="minorEastAsia" w:hAnsiTheme="minorEastAsia" w:cs="Arial Unicode MS" w:hint="eastAsia"/>
              </w:rPr>
              <w:t>，直到列表为空</w:t>
            </w:r>
          </w:p>
        </w:tc>
      </w:tr>
      <w:tr w:rsidR="004450B5">
        <w:trPr>
          <w:trHeight w:val="637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Pr="00305A01" w:rsidRDefault="00576C36">
            <w:pPr>
              <w:pStyle w:val="10"/>
              <w:framePr w:wrap="auto"/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>4a  退出</w:t>
            </w:r>
          </w:p>
          <w:p w:rsidR="004450B5" w:rsidRDefault="00576C36">
            <w:pPr>
              <w:pStyle w:val="10"/>
              <w:framePr w:wrap="auto"/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未审核的表单列表中仍保留该表单</w:t>
            </w:r>
          </w:p>
          <w:p w:rsidR="00305A01" w:rsidRDefault="00305A01">
            <w:pPr>
              <w:pStyle w:val="10"/>
              <w:framePr w:wrap="auto"/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4b</w:t>
            </w:r>
            <w:r>
              <w:rPr>
                <w:rFonts w:asciiTheme="minorEastAsia" w:eastAsiaTheme="minorEastAsia" w:hAnsiTheme="minorEastAsia" w:hint="default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有</w:t>
            </w:r>
            <w:r w:rsidR="00885C42">
              <w:rPr>
                <w:rFonts w:asciiTheme="minorEastAsia" w:eastAsiaTheme="minorEastAsia" w:hAnsiTheme="minorEastAsia"/>
                <w:sz w:val="20"/>
                <w:szCs w:val="20"/>
              </w:rPr>
              <w:t>不在系统菜品候选池中的菜品</w:t>
            </w:r>
          </w:p>
          <w:p w:rsidR="00885C42" w:rsidRDefault="00885C42" w:rsidP="00885C42">
            <w:pPr>
              <w:pStyle w:val="10"/>
              <w:framePr w:wrap="auto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点击“导入菜品”</w:t>
            </w:r>
          </w:p>
          <w:p w:rsidR="00885C42" w:rsidRDefault="00885C42" w:rsidP="00885C42">
            <w:pPr>
              <w:pStyle w:val="10"/>
              <w:framePr w:wrap="auto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填写新建菜品表单</w:t>
            </w:r>
          </w:p>
          <w:p w:rsidR="00885C42" w:rsidRPr="00885C42" w:rsidRDefault="00885C42" w:rsidP="00885C42">
            <w:pPr>
              <w:pStyle w:val="10"/>
              <w:framePr w:wrap="auto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菜品导入系统成功，返回4基本流</w:t>
            </w:r>
          </w:p>
          <w:p w:rsidR="004450B5" w:rsidRPr="00305A01" w:rsidRDefault="00305A01">
            <w:pPr>
              <w:pStyle w:val="10"/>
              <w:framePr w:wrap="auto"/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4c</w:t>
            </w:r>
            <w:r w:rsidR="00576C36" w:rsidRPr="00305A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不批准</w:t>
            </w:r>
          </w:p>
          <w:p w:rsidR="004450B5" w:rsidRPr="00305A01" w:rsidRDefault="00576C36">
            <w:pPr>
              <w:pStyle w:val="10"/>
              <w:framePr w:wrap="auto"/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1）通知该餐厅人员新建菜品失败，返回该表单    </w:t>
            </w:r>
          </w:p>
          <w:p w:rsidR="004450B5" w:rsidRPr="00305A01" w:rsidRDefault="00576C36">
            <w:pPr>
              <w:pStyle w:val="10"/>
              <w:framePr w:wrap="auto"/>
              <w:rPr>
                <w:rFonts w:asciiTheme="minorEastAsia" w:eastAsiaTheme="minorEastAsia" w:hAnsiTheme="minorEastAsia" w:hint="default"/>
                <w:sz w:val="20"/>
                <w:szCs w:val="20"/>
              </w:rPr>
            </w:pPr>
            <w:r w:rsidRPr="00305A0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2）废除该表单</w:t>
            </w:r>
          </w:p>
          <w:p w:rsidR="004450B5" w:rsidRPr="00305A01" w:rsidRDefault="004450B5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“浏览菜</w:t>
      </w:r>
      <w:r>
        <w:rPr>
          <w:rFonts w:ascii="Arial Unicode MS" w:eastAsia="Arial Unicode MS" w:hAnsi="Arial Unicode MS" w:cs="Arial Unicode MS" w:hint="eastAsia"/>
          <w:iCs/>
        </w:rPr>
        <w:t>品”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浏览菜品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浏览各食堂、各窗口每日菜品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Pr="00362D51" w:rsidRDefault="00576C36">
            <w:pPr>
              <w:jc w:val="center"/>
              <w:rPr>
                <w:rFonts w:hAnsi="宋体"/>
              </w:rPr>
            </w:pPr>
            <w:r w:rsidRPr="00362D51">
              <w:rPr>
                <w:rFonts w:hAnsi="宋体"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numPr>
                <w:ilvl w:val="0"/>
                <w:numId w:val="10"/>
              </w:numPr>
              <w:rPr>
                <w:rFonts w:hAnsi="宋体"/>
              </w:rPr>
            </w:pPr>
            <w:r w:rsidRPr="00362D51">
              <w:rPr>
                <w:rFonts w:hAnsi="宋体" w:hint="eastAsia"/>
              </w:rPr>
              <w:t>用户登录系统</w:t>
            </w:r>
          </w:p>
          <w:p w:rsidR="004450B5" w:rsidRPr="00362D51" w:rsidRDefault="00576C36">
            <w:pPr>
              <w:numPr>
                <w:ilvl w:val="0"/>
                <w:numId w:val="10"/>
              </w:numPr>
              <w:rPr>
                <w:rFonts w:hAnsi="宋体"/>
              </w:rPr>
            </w:pPr>
            <w:r w:rsidRPr="00362D51">
              <w:rPr>
                <w:rFonts w:hAnsi="宋体" w:hint="eastAsia"/>
              </w:rPr>
              <w:t>点击“浏览菜品”</w:t>
            </w:r>
          </w:p>
          <w:p w:rsidR="004450B5" w:rsidRPr="00362D51" w:rsidRDefault="00576C36">
            <w:pPr>
              <w:numPr>
                <w:ilvl w:val="0"/>
                <w:numId w:val="10"/>
              </w:numPr>
              <w:rPr>
                <w:rFonts w:hAnsi="宋体"/>
              </w:rPr>
            </w:pPr>
            <w:r w:rsidRPr="00362D51">
              <w:rPr>
                <w:rFonts w:hAnsi="宋体" w:cs="Arial Unicode MS" w:hint="eastAsia"/>
              </w:rPr>
              <w:t>选择餐厅、窗口</w:t>
            </w:r>
          </w:p>
          <w:p w:rsidR="004450B5" w:rsidRPr="00362D51" w:rsidRDefault="00576C36">
            <w:pPr>
              <w:numPr>
                <w:ilvl w:val="0"/>
                <w:numId w:val="10"/>
              </w:numPr>
              <w:rPr>
                <w:rFonts w:hAnsi="宋体"/>
              </w:rPr>
            </w:pPr>
            <w:r w:rsidRPr="00362D51">
              <w:rPr>
                <w:rFonts w:hAnsi="宋体" w:cs="Arial Unicode MS" w:hint="eastAsia"/>
              </w:rPr>
              <w:t>显示该餐厅、窗口的早、中、晚菜品信息</w:t>
            </w:r>
          </w:p>
        </w:tc>
      </w:tr>
      <w:tr w:rsidR="004450B5" w:rsidTr="00362D51">
        <w:trPr>
          <w:trHeight w:val="74"/>
        </w:trPr>
        <w:tc>
          <w:tcPr>
            <w:tcW w:w="1668" w:type="dxa"/>
            <w:shd w:val="clear" w:color="auto" w:fill="auto"/>
            <w:vAlign w:val="center"/>
          </w:tcPr>
          <w:p w:rsidR="004450B5" w:rsidRPr="00362D51" w:rsidRDefault="00576C36">
            <w:pPr>
              <w:jc w:val="center"/>
              <w:rPr>
                <w:rFonts w:hAnsi="宋体"/>
              </w:rPr>
            </w:pPr>
            <w:r w:rsidRPr="00362D51">
              <w:rPr>
                <w:rFonts w:hAnsi="宋体"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Pr="00362D51" w:rsidRDefault="00576C36">
            <w:pPr>
              <w:rPr>
                <w:rFonts w:hAnsi="宋体"/>
              </w:rPr>
            </w:pPr>
            <w:r w:rsidRPr="00362D51">
              <w:rPr>
                <w:rFonts w:hAnsi="宋体" w:cs="Arial Unicode MS" w:hint="eastAsia"/>
              </w:rPr>
              <w:t>3a.更换餐厅、窗口</w:t>
            </w: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ascii="Arial Unicode MS" w:eastAsia="Arial Unicode MS" w:hAnsi="Arial Unicode MS" w:cs="Arial Unicode MS" w:hint="eastAsia"/>
          <w:iCs/>
        </w:rPr>
        <w:t>收藏</w:t>
      </w:r>
      <w:r>
        <w:rPr>
          <w:rFonts w:ascii="Arial Unicode MS" w:eastAsia="Arial Unicode MS" w:hAnsi="Arial Unicode MS" w:cs="Arial Unicode MS" w:hint="eastAsia"/>
          <w:iCs/>
          <w:lang w:val="zh-CN"/>
        </w:rPr>
        <w:t>菜</w:t>
      </w:r>
      <w:r>
        <w:rPr>
          <w:rFonts w:ascii="Arial Unicode MS" w:eastAsia="Arial Unicode MS" w:hAnsi="Arial Unicode MS" w:cs="Arial Unicode MS" w:hint="eastAsia"/>
          <w:iCs/>
        </w:rPr>
        <w:t>品”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收藏菜品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用户收藏关注的食堂、菜品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用户登录系统</w:t>
            </w:r>
          </w:p>
          <w:p w:rsidR="004450B5" w:rsidRDefault="00576C3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点击“浏览菜品”</w:t>
            </w:r>
          </w:p>
          <w:p w:rsidR="004450B5" w:rsidRDefault="00576C3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在菜品显示栏点击“收藏”</w:t>
            </w:r>
          </w:p>
        </w:tc>
      </w:tr>
      <w:tr w:rsidR="004450B5">
        <w:trPr>
          <w:trHeight w:val="301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3a.选择取消收藏该菜品</w:t>
            </w:r>
          </w:p>
          <w:p w:rsidR="004450B5" w:rsidRDefault="00576C36">
            <w:r>
              <w:rPr>
                <w:rFonts w:hint="eastAsia"/>
              </w:rPr>
              <w:lastRenderedPageBreak/>
              <w:t>3b.选择不再收藏该菜品</w:t>
            </w: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ascii="Arial Unicode MS" w:eastAsia="Arial Unicode MS" w:hAnsi="Arial Unicode MS" w:cs="Arial Unicode MS" w:hint="eastAsia"/>
          <w:iCs/>
        </w:rPr>
        <w:t>评论</w:t>
      </w:r>
      <w:r>
        <w:rPr>
          <w:rFonts w:ascii="Arial Unicode MS" w:eastAsia="Arial Unicode MS" w:hAnsi="Arial Unicode MS" w:cs="Arial Unicode MS" w:hint="eastAsia"/>
          <w:iCs/>
          <w:lang w:val="zh-CN"/>
        </w:rPr>
        <w:t>菜</w:t>
      </w:r>
      <w:r>
        <w:rPr>
          <w:rFonts w:ascii="Arial Unicode MS" w:eastAsia="Arial Unicode MS" w:hAnsi="Arial Unicode MS" w:cs="Arial Unicode MS" w:hint="eastAsia"/>
          <w:iCs/>
        </w:rPr>
        <w:t>品”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评论菜品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用户评论菜品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用户登录系统</w:t>
            </w:r>
          </w:p>
          <w:p w:rsidR="004450B5" w:rsidRDefault="00576C3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点击“浏览菜品”</w:t>
            </w:r>
          </w:p>
          <w:p w:rsidR="004450B5" w:rsidRDefault="00576C3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在菜品显示栏的评论框中输入评论信息</w:t>
            </w:r>
          </w:p>
          <w:p w:rsidR="004450B5" w:rsidRDefault="00576C36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点击“提交”</w:t>
            </w:r>
          </w:p>
        </w:tc>
      </w:tr>
      <w:tr w:rsidR="004450B5">
        <w:trPr>
          <w:trHeight w:val="301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4a.用户可选择取消评论</w:t>
            </w: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hint="eastAsia"/>
        </w:rPr>
        <w:t>查看排队人数及时间</w:t>
      </w:r>
      <w:r>
        <w:rPr>
          <w:rFonts w:ascii="Arial Unicode MS" w:eastAsia="Arial Unicode MS" w:hAnsi="Arial Unicode MS" w:cs="Arial Unicode MS" w:hint="eastAsia"/>
          <w:iCs/>
        </w:rPr>
        <w:t>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查看排队人数及时间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用户根据需要查看指定窗口排队的人数及时间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用户登录系统</w:t>
            </w:r>
          </w:p>
          <w:p w:rsidR="004450B5" w:rsidRDefault="00576C3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点击“浏览菜品”</w:t>
            </w:r>
          </w:p>
          <w:p w:rsidR="004450B5" w:rsidRDefault="00576C3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选择食堂、窗口</w:t>
            </w:r>
          </w:p>
          <w:p w:rsidR="004450B5" w:rsidRDefault="00576C36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点击“查看排队情况”</w:t>
            </w:r>
          </w:p>
        </w:tc>
      </w:tr>
      <w:tr w:rsidR="004450B5">
        <w:trPr>
          <w:trHeight w:val="301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3a.更换食堂、窗口</w:t>
            </w: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hint="eastAsia"/>
        </w:rPr>
        <w:t>个性化推荐就餐选择</w:t>
      </w:r>
      <w:r>
        <w:rPr>
          <w:rFonts w:ascii="Arial Unicode MS" w:eastAsia="Arial Unicode MS" w:hAnsi="Arial Unicode MS" w:cs="Arial Unicode MS" w:hint="eastAsia"/>
          <w:iCs/>
        </w:rPr>
        <w:t>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个性化推荐就餐选择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系统根据用户的口味需要推荐菜品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用户登录系统</w:t>
            </w:r>
          </w:p>
          <w:p w:rsidR="004450B5" w:rsidRDefault="00576C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点击“个性化就餐选择”</w:t>
            </w:r>
          </w:p>
          <w:p w:rsidR="004450B5" w:rsidRDefault="00576C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根据弹框提示内容（菜品种类、菜品口味等）选择</w:t>
            </w:r>
          </w:p>
          <w:p w:rsidR="004450B5" w:rsidRDefault="00576C3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点击“确认”</w:t>
            </w:r>
          </w:p>
        </w:tc>
      </w:tr>
      <w:tr w:rsidR="004450B5">
        <w:trPr>
          <w:trHeight w:val="301"/>
        </w:trPr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4a.用户选择“取消”</w:t>
            </w:r>
          </w:p>
        </w:tc>
      </w:tr>
    </w:tbl>
    <w:p w:rsidR="004450B5" w:rsidRDefault="004450B5">
      <w:pPr>
        <w:pStyle w:val="2"/>
        <w:numPr>
          <w:ilvl w:val="1"/>
          <w:numId w:val="0"/>
        </w:numPr>
        <w:rPr>
          <w:rFonts w:hAnsi="宋体"/>
          <w:sz w:val="22"/>
          <w:szCs w:val="22"/>
        </w:rPr>
      </w:pPr>
      <w:bookmarkStart w:id="22" w:name="_Toc498836233"/>
      <w:bookmarkStart w:id="23" w:name="_Toc356851189"/>
    </w:p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hint="eastAsia"/>
        </w:rPr>
        <w:t>浏览历史记录</w:t>
      </w:r>
      <w:r>
        <w:rPr>
          <w:rFonts w:ascii="Arial Unicode MS" w:eastAsia="Arial Unicode MS" w:hAnsi="Arial Unicode MS" w:cs="Arial Unicode MS" w:hint="eastAsia"/>
          <w:iCs/>
        </w:rPr>
        <w:t>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浏览记录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用户可查看自己的历史浏览记录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用户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用户登录系统</w:t>
            </w:r>
          </w:p>
          <w:p w:rsidR="004450B5" w:rsidRDefault="00576C3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点击“浏览历史记录”</w:t>
            </w: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“统计刷卡人数</w:t>
      </w:r>
      <w:r>
        <w:rPr>
          <w:rFonts w:ascii="Arial Unicode MS" w:eastAsia="Arial Unicode MS" w:hAnsi="Arial Unicode MS" w:cs="Arial Unicode MS" w:hint="eastAsia"/>
          <w:iCs/>
        </w:rPr>
        <w:t>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  <w:lang w:val="zh-CN"/>
              </w:rPr>
              <w:t>统计刷卡人数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刷卡机的传感器统计刷卡人数，用于数据分析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刷卡机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读取刷卡机遮光次数</w:t>
            </w:r>
          </w:p>
          <w:p w:rsidR="004450B5" w:rsidRDefault="00576C36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将信息反馈至后台</w:t>
            </w:r>
          </w:p>
        </w:tc>
      </w:tr>
    </w:tbl>
    <w:p w:rsidR="004450B5" w:rsidRDefault="004450B5"/>
    <w:p w:rsidR="004450B5" w:rsidRDefault="00576C36">
      <w:pPr>
        <w:pStyle w:val="3"/>
        <w:rPr>
          <w:iCs/>
        </w:rPr>
      </w:pPr>
      <w:r>
        <w:rPr>
          <w:rFonts w:ascii="Arial Unicode MS" w:eastAsia="Arial Unicode MS" w:hAnsi="Arial Unicode MS" w:cs="Arial Unicode MS" w:hint="eastAsia"/>
          <w:iCs/>
          <w:lang w:val="zh-CN"/>
        </w:rPr>
        <w:t>“</w:t>
      </w:r>
      <w:r>
        <w:rPr>
          <w:rFonts w:hint="eastAsia"/>
        </w:rPr>
        <w:t>模拟实时排队人数和时间</w:t>
      </w:r>
      <w:r>
        <w:rPr>
          <w:rFonts w:ascii="Arial Unicode MS" w:eastAsia="Arial Unicode MS" w:hAnsi="Arial Unicode MS" w:cs="Arial Unicode MS" w:hint="eastAsia"/>
          <w:iCs/>
        </w:rPr>
        <w:t>”</w:t>
      </w:r>
      <w:r>
        <w:rPr>
          <w:rFonts w:hint="eastAsia"/>
        </w:rPr>
        <w:t>用例规约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模拟实时排队人数和时间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系统根据当前排队人数和历史数据分析预估排队等待时间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r>
              <w:rPr>
                <w:rFonts w:hint="eastAsia"/>
              </w:rPr>
              <w:t>系统</w:t>
            </w:r>
          </w:p>
        </w:tc>
      </w:tr>
      <w:tr w:rsidR="004450B5">
        <w:tc>
          <w:tcPr>
            <w:tcW w:w="1668" w:type="dxa"/>
            <w:shd w:val="clear" w:color="auto" w:fill="auto"/>
            <w:vAlign w:val="center"/>
          </w:tcPr>
          <w:p w:rsidR="004450B5" w:rsidRDefault="00576C36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7908" w:type="dxa"/>
            <w:shd w:val="clear" w:color="auto" w:fill="auto"/>
          </w:tcPr>
          <w:p w:rsidR="004450B5" w:rsidRDefault="00576C3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获取历史数据</w:t>
            </w:r>
          </w:p>
          <w:p w:rsidR="004450B5" w:rsidRDefault="00576C3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生成排队预测模型</w:t>
            </w:r>
          </w:p>
          <w:p w:rsidR="004450B5" w:rsidRDefault="00576C3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输入当前排队人数</w:t>
            </w:r>
          </w:p>
          <w:p w:rsidR="004450B5" w:rsidRDefault="00576C3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生成结果</w:t>
            </w:r>
          </w:p>
          <w:p w:rsidR="004450B5" w:rsidRDefault="004450B5"/>
        </w:tc>
      </w:tr>
    </w:tbl>
    <w:p w:rsidR="004450B5" w:rsidRDefault="004450B5"/>
    <w:p w:rsidR="004450B5" w:rsidRDefault="004450B5">
      <w:pPr>
        <w:pStyle w:val="2"/>
        <w:numPr>
          <w:ilvl w:val="1"/>
          <w:numId w:val="0"/>
        </w:numPr>
        <w:rPr>
          <w:rFonts w:hAnsi="宋体"/>
          <w:sz w:val="22"/>
          <w:szCs w:val="22"/>
        </w:rPr>
      </w:pPr>
    </w:p>
    <w:p w:rsidR="004450B5" w:rsidRDefault="00576C36">
      <w:pPr>
        <w:pStyle w:val="2"/>
        <w:numPr>
          <w:ilvl w:val="1"/>
          <w:numId w:val="0"/>
        </w:numPr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3.2易用性</w:t>
      </w:r>
      <w:bookmarkEnd w:id="22"/>
      <w:bookmarkEnd w:id="23"/>
    </w:p>
    <w:p w:rsidR="004450B5" w:rsidRDefault="00576C36">
      <w:pPr>
        <w:pStyle w:val="3"/>
        <w:numPr>
          <w:ilvl w:val="2"/>
          <w:numId w:val="0"/>
        </w:numPr>
        <w:ind w:firstLineChars="200" w:firstLine="440"/>
        <w:rPr>
          <w:rFonts w:hAnsi="宋体" w:cs="宋体"/>
          <w:i w:val="0"/>
          <w:color w:val="000000"/>
          <w:sz w:val="22"/>
          <w:szCs w:val="22"/>
        </w:rPr>
      </w:pPr>
      <w:r>
        <w:rPr>
          <w:rFonts w:hAnsi="宋体" w:cs="宋体" w:hint="eastAsia"/>
          <w:i w:val="0"/>
          <w:color w:val="000000"/>
          <w:sz w:val="22"/>
          <w:szCs w:val="22"/>
        </w:rPr>
        <w:t>一个从未接触过该系统的用户，在系统提示的帮助下，可在 5 分钟内熟悉并完成菜品的浏览，排队人数的查询，收藏和评论菜品的使用。</w:t>
      </w:r>
    </w:p>
    <w:p w:rsidR="00FB4B73" w:rsidRDefault="00576C36" w:rsidP="00FB4B73">
      <w:pPr>
        <w:pStyle w:val="3"/>
        <w:numPr>
          <w:ilvl w:val="2"/>
          <w:numId w:val="0"/>
        </w:numPr>
        <w:ind w:firstLineChars="200" w:firstLine="440"/>
        <w:rPr>
          <w:rFonts w:hAnsi="宋体" w:cs="宋体"/>
          <w:i w:val="0"/>
          <w:color w:val="000000"/>
          <w:sz w:val="22"/>
          <w:szCs w:val="22"/>
        </w:rPr>
      </w:pPr>
      <w:r>
        <w:rPr>
          <w:rFonts w:hAnsi="宋体" w:cs="宋体" w:hint="eastAsia"/>
          <w:i w:val="0"/>
          <w:color w:val="000000"/>
          <w:sz w:val="22"/>
          <w:szCs w:val="22"/>
        </w:rPr>
        <w:t>一个有过类似系统使用经验的用户，在系统提示的帮助下，可在 3 分钟内熟悉并完成菜品的浏览，排队人数的查询，收藏和评论菜品的使用。</w:t>
      </w:r>
    </w:p>
    <w:p w:rsidR="00FB4B73" w:rsidRPr="00FB4B73" w:rsidRDefault="00FB4B73" w:rsidP="00FB4B73">
      <w:pPr>
        <w:pStyle w:val="3"/>
        <w:numPr>
          <w:ilvl w:val="2"/>
          <w:numId w:val="0"/>
        </w:numPr>
        <w:ind w:firstLineChars="200" w:firstLine="440"/>
        <w:rPr>
          <w:rFonts w:hAnsi="宋体" w:cs="宋体" w:hint="eastAsia"/>
          <w:i w:val="0"/>
          <w:color w:val="000000"/>
          <w:sz w:val="22"/>
          <w:szCs w:val="22"/>
        </w:rPr>
      </w:pPr>
      <w:r w:rsidRPr="00FB4B73">
        <w:rPr>
          <w:rFonts w:hint="eastAsia"/>
          <w:i w:val="0"/>
          <w:sz w:val="22"/>
          <w:szCs w:val="22"/>
        </w:rPr>
        <w:t>食堂工作人员通过最多十分钟的培训，可在 1分钟内完成一道菜品的拍照和语音输入菜名。</w:t>
      </w:r>
    </w:p>
    <w:p w:rsidR="00885C42" w:rsidRPr="00885C42" w:rsidRDefault="00885C42" w:rsidP="00885C42">
      <w:pPr>
        <w:rPr>
          <w:rFonts w:hint="eastAsia"/>
        </w:rPr>
      </w:pPr>
    </w:p>
    <w:p w:rsidR="004450B5" w:rsidRDefault="00576C36">
      <w:pPr>
        <w:pStyle w:val="2"/>
        <w:rPr>
          <w:rFonts w:hAnsi="宋体"/>
          <w:sz w:val="22"/>
          <w:szCs w:val="22"/>
        </w:rPr>
      </w:pPr>
      <w:bookmarkStart w:id="24" w:name="_Toc498836235"/>
      <w:bookmarkStart w:id="25" w:name="_Toc356851191"/>
      <w:r>
        <w:rPr>
          <w:rFonts w:hAnsi="宋体" w:hint="eastAsia"/>
          <w:sz w:val="22"/>
          <w:szCs w:val="22"/>
        </w:rPr>
        <w:t>可靠性</w:t>
      </w:r>
      <w:bookmarkEnd w:id="24"/>
      <w:bookmarkEnd w:id="25"/>
    </w:p>
    <w:p w:rsidR="004450B5" w:rsidRDefault="00576C36">
      <w:pPr>
        <w:pStyle w:val="3"/>
        <w:ind w:left="720" w:hanging="720"/>
        <w:rPr>
          <w:rFonts w:hAnsi="宋体" w:cs="宋体"/>
          <w:iCs/>
          <w:sz w:val="22"/>
          <w:szCs w:val="22"/>
        </w:rPr>
      </w:pPr>
      <w:bookmarkStart w:id="26" w:name="_Toc484732244"/>
      <w:bookmarkStart w:id="27" w:name="_Toc498836237"/>
      <w:bookmarkStart w:id="28" w:name="_Toc356851193"/>
      <w:r>
        <w:rPr>
          <w:rFonts w:hAnsi="宋体" w:cs="宋体" w:hint="eastAsia"/>
          <w:iCs/>
          <w:sz w:val="22"/>
          <w:szCs w:val="22"/>
        </w:rPr>
        <w:t>可用性</w:t>
      </w:r>
      <w:bookmarkEnd w:id="26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</w:t>
      </w:r>
      <w:bookmarkStart w:id="29" w:name="OLE_LINK25"/>
      <w:bookmarkStart w:id="30" w:name="OLE_LINK22"/>
      <w:r>
        <w:rPr>
          <w:rFonts w:hAnsi="宋体" w:cs="宋体" w:hint="eastAsia"/>
          <w:sz w:val="22"/>
          <w:szCs w:val="22"/>
        </w:rPr>
        <w:t>系统可用时间在 每天的5:00——23:00在98%以上，持续可用时间在 18周以上。用户权限分为管理员和普通用户，管理员可对系统进行管理。</w:t>
      </w:r>
      <w:bookmarkEnd w:id="29"/>
      <w:bookmarkEnd w:id="30"/>
    </w:p>
    <w:p w:rsidR="004450B5" w:rsidRDefault="004450B5">
      <w:pPr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31" w:name="_Toc484732245"/>
      <w:r>
        <w:rPr>
          <w:rFonts w:hAnsi="宋体" w:cs="宋体" w:hint="eastAsia"/>
          <w:iCs/>
          <w:sz w:val="22"/>
          <w:szCs w:val="22"/>
        </w:rPr>
        <w:t>平均故障间隔时间（MTBF）</w:t>
      </w:r>
      <w:bookmarkEnd w:id="31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系统平均故障间隔时间在一个月左右。</w:t>
      </w:r>
    </w:p>
    <w:p w:rsidR="004450B5" w:rsidRDefault="004450B5">
      <w:pPr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32" w:name="_Toc484732246"/>
      <w:r>
        <w:rPr>
          <w:rFonts w:hAnsi="宋体" w:cs="宋体" w:hint="eastAsia"/>
          <w:iCs/>
          <w:sz w:val="22"/>
          <w:szCs w:val="22"/>
        </w:rPr>
        <w:t>平均修复时间（MTTR）</w:t>
      </w:r>
      <w:bookmarkEnd w:id="32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系统平均修复时间在四小时以内。</w:t>
      </w:r>
    </w:p>
    <w:p w:rsidR="004450B5" w:rsidRDefault="004450B5">
      <w:pPr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33" w:name="_Toc484732247"/>
      <w:r>
        <w:rPr>
          <w:rFonts w:hAnsi="宋体" w:cs="宋体" w:hint="eastAsia"/>
          <w:iCs/>
          <w:sz w:val="22"/>
          <w:szCs w:val="22"/>
        </w:rPr>
        <w:t>最高错误或缺陷率</w:t>
      </w:r>
      <w:bookmarkEnd w:id="33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每个功能点（陈列菜品，查询人流，收藏菜品，评论菜品）的错误数目不超过 3 个。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34" w:name="_Toc484732248"/>
      <w:r>
        <w:rPr>
          <w:rFonts w:hAnsi="宋体" w:cs="宋体" w:hint="eastAsia"/>
          <w:iCs/>
          <w:sz w:val="22"/>
          <w:szCs w:val="22"/>
        </w:rPr>
        <w:lastRenderedPageBreak/>
        <w:t>错误或缺陷率</w:t>
      </w:r>
      <w:bookmarkEnd w:id="34"/>
    </w:p>
    <w:p w:rsidR="004450B5" w:rsidRDefault="00576C36">
      <w:pPr>
        <w:pStyle w:val="4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小错误</w:t>
      </w:r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小错误指网页图片加载错误等不影响正常功能实现的错误，其错误率应小于 5% 。</w:t>
      </w:r>
    </w:p>
    <w:p w:rsidR="004450B5" w:rsidRDefault="00576C36">
      <w:pPr>
        <w:pStyle w:val="4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大错误</w:t>
      </w:r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大错误指系统对用户的指令无响应，需要用户重新加载，其错误率应小于 3% 。</w:t>
      </w:r>
    </w:p>
    <w:p w:rsidR="004450B5" w:rsidRDefault="00576C36">
      <w:pPr>
        <w:pStyle w:val="4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严重错误</w:t>
      </w:r>
    </w:p>
    <w:p w:rsidR="004450B5" w:rsidRDefault="00576C36">
      <w:pPr>
        <w:ind w:firstLine="435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严重错误指系统崩溃导致用户无法登陆、无法评论或无法浏览、存储的用户信息丢失、用户权限混乱等问题，其错误率应小于 0.5% 。</w:t>
      </w:r>
    </w:p>
    <w:p w:rsidR="004450B5" w:rsidRDefault="004450B5">
      <w:pPr>
        <w:ind w:firstLine="435"/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2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性能</w:t>
      </w:r>
      <w:bookmarkEnd w:id="27"/>
      <w:bookmarkEnd w:id="28"/>
    </w:p>
    <w:p w:rsidR="004450B5" w:rsidRDefault="00576C36">
      <w:pPr>
        <w:pStyle w:val="3"/>
        <w:ind w:left="720" w:hanging="720"/>
        <w:rPr>
          <w:rFonts w:hAnsi="宋体" w:cs="宋体"/>
          <w:iCs/>
          <w:sz w:val="22"/>
          <w:szCs w:val="22"/>
        </w:rPr>
      </w:pPr>
      <w:bookmarkStart w:id="35" w:name="_Toc484732250"/>
      <w:bookmarkStart w:id="36" w:name="_Toc356851195"/>
      <w:bookmarkStart w:id="37" w:name="_Toc498836239"/>
      <w:r>
        <w:rPr>
          <w:rFonts w:hAnsi="宋体" w:cs="宋体" w:hint="eastAsia"/>
          <w:iCs/>
          <w:sz w:val="22"/>
          <w:szCs w:val="22"/>
        </w:rPr>
        <w:t>事务响应时间</w:t>
      </w:r>
      <w:bookmarkEnd w:id="35"/>
    </w:p>
    <w:p w:rsidR="004450B5" w:rsidRDefault="00576C36">
      <w:pPr>
        <w:ind w:firstLineChars="200" w:firstLine="440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在不受网速限制的情况下，</w:t>
      </w:r>
      <w:bookmarkStart w:id="38" w:name="OLE_LINK18"/>
      <w:bookmarkStart w:id="39" w:name="OLE_LINK17"/>
      <w:r>
        <w:rPr>
          <w:rFonts w:hAnsi="宋体" w:cs="宋体" w:hint="eastAsia"/>
          <w:sz w:val="22"/>
          <w:szCs w:val="22"/>
        </w:rPr>
        <w:t>用户的操作平均响应时间应为 0.8 秒，最长响应时间应为 2.5 秒</w:t>
      </w:r>
      <w:bookmarkEnd w:id="38"/>
      <w:bookmarkEnd w:id="39"/>
      <w:r>
        <w:rPr>
          <w:rFonts w:hAnsi="宋体" w:cs="宋体" w:hint="eastAsia"/>
          <w:sz w:val="22"/>
          <w:szCs w:val="22"/>
        </w:rPr>
        <w:t>。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40" w:name="_Toc484732251"/>
      <w:r>
        <w:rPr>
          <w:rFonts w:hAnsi="宋体" w:cs="宋体" w:hint="eastAsia"/>
          <w:iCs/>
          <w:sz w:val="22"/>
          <w:szCs w:val="22"/>
        </w:rPr>
        <w:t>吞吐量</w:t>
      </w:r>
      <w:bookmarkEnd w:id="40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每秒可处理 1,000个浏览菜品的事务。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41" w:name="_Toc484732252"/>
      <w:r>
        <w:rPr>
          <w:rFonts w:hAnsi="宋体" w:cs="宋体" w:hint="eastAsia"/>
          <w:iCs/>
          <w:sz w:val="22"/>
          <w:szCs w:val="22"/>
        </w:rPr>
        <w:t>容量</w:t>
      </w:r>
      <w:bookmarkEnd w:id="41"/>
    </w:p>
    <w:p w:rsidR="004450B5" w:rsidRDefault="00576C36">
      <w:pPr>
        <w:rPr>
          <w:rFonts w:hAnsi="宋体" w:cs="宋体"/>
          <w:sz w:val="22"/>
          <w:szCs w:val="22"/>
        </w:rPr>
      </w:pPr>
      <w:bookmarkStart w:id="42" w:name="OLE_LINK23"/>
      <w:bookmarkStart w:id="43" w:name="OLE_LINK24"/>
      <w:r>
        <w:rPr>
          <w:rFonts w:hAnsi="宋体" w:cs="宋体" w:hint="eastAsia"/>
          <w:sz w:val="22"/>
          <w:szCs w:val="22"/>
        </w:rPr>
        <w:t xml:space="preserve">　　</w:t>
      </w:r>
      <w:bookmarkEnd w:id="42"/>
      <w:bookmarkEnd w:id="43"/>
      <w:r>
        <w:rPr>
          <w:rFonts w:hAnsi="宋体" w:cs="宋体" w:hint="eastAsia"/>
          <w:sz w:val="22"/>
          <w:szCs w:val="22"/>
        </w:rPr>
        <w:t>系统可容纳 10,000 个用户同时在线，总共可容纳 100,000 个注册用户。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44" w:name="_Toc484732253"/>
      <w:r>
        <w:rPr>
          <w:rFonts w:hAnsi="宋体" w:cs="宋体" w:hint="eastAsia"/>
          <w:iCs/>
          <w:sz w:val="22"/>
          <w:szCs w:val="22"/>
        </w:rPr>
        <w:t>降级模式</w:t>
      </w:r>
      <w:bookmarkEnd w:id="44"/>
    </w:p>
    <w:p w:rsidR="004450B5" w:rsidRDefault="00576C36">
      <w:pPr>
        <w:ind w:left="405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系统可以在本地存储最近一周的人流和菜品的情况，服务器维护时，系统将只提供最近一周的情况，不能实现实时更新和评论功能。</w:t>
      </w:r>
    </w:p>
    <w:p w:rsidR="004450B5" w:rsidRDefault="004450B5">
      <w:pPr>
        <w:ind w:firstLine="405"/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45" w:name="_Toc484732254"/>
      <w:r>
        <w:rPr>
          <w:rFonts w:hAnsi="宋体" w:cs="宋体" w:hint="eastAsia"/>
          <w:iCs/>
          <w:sz w:val="22"/>
          <w:szCs w:val="22"/>
        </w:rPr>
        <w:t>资源利用情况</w:t>
      </w:r>
      <w:bookmarkEnd w:id="45"/>
    </w:p>
    <w:p w:rsidR="004450B5" w:rsidRDefault="00576C36">
      <w:pPr>
        <w:ind w:firstLine="435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系统在服务器端至多占用内存 4GB ，硬盘 500GB ，支持 Internet 网络连接。</w:t>
      </w:r>
    </w:p>
    <w:p w:rsidR="004450B5" w:rsidRDefault="004450B5">
      <w:pPr>
        <w:ind w:firstLine="435"/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2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可支持性</w:t>
      </w:r>
      <w:bookmarkEnd w:id="36"/>
      <w:bookmarkEnd w:id="37"/>
    </w:p>
    <w:p w:rsidR="004450B5" w:rsidRDefault="00576C36">
      <w:pPr>
        <w:pStyle w:val="3"/>
        <w:ind w:left="720" w:hanging="720"/>
        <w:rPr>
          <w:rFonts w:hAnsi="宋体" w:cs="宋体"/>
          <w:iCs/>
          <w:sz w:val="22"/>
          <w:szCs w:val="22"/>
        </w:rPr>
      </w:pPr>
      <w:bookmarkStart w:id="46" w:name="_Toc484732256"/>
      <w:bookmarkStart w:id="47" w:name="_Toc356851197"/>
      <w:bookmarkStart w:id="48" w:name="_Toc498836241"/>
      <w:r>
        <w:rPr>
          <w:rFonts w:hAnsi="宋体" w:cs="宋体" w:hint="eastAsia"/>
          <w:iCs/>
          <w:sz w:val="22"/>
          <w:szCs w:val="22"/>
        </w:rPr>
        <w:t>编码标准</w:t>
      </w:r>
      <w:bookmarkEnd w:id="46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该系统的编码符合 </w:t>
      </w:r>
      <w:bookmarkStart w:id="49" w:name="OLE_LINK7"/>
      <w:bookmarkStart w:id="50" w:name="OLE_LINK8"/>
      <w:r>
        <w:rPr>
          <w:rFonts w:hAnsi="宋体" w:cs="宋体" w:hint="eastAsia"/>
          <w:sz w:val="22"/>
          <w:szCs w:val="22"/>
        </w:rPr>
        <w:t>《Google Java Style Guide》</w:t>
      </w:r>
      <w:bookmarkEnd w:id="49"/>
      <w:bookmarkEnd w:id="50"/>
      <w:r>
        <w:rPr>
          <w:rFonts w:hAnsi="宋体" w:cs="宋体" w:hint="eastAsia"/>
          <w:sz w:val="22"/>
          <w:szCs w:val="22"/>
        </w:rPr>
        <w:t>以及《The Official raywenderlich.com Swift Style Guide.》。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51" w:name="_Toc484732257"/>
      <w:r>
        <w:rPr>
          <w:rFonts w:hAnsi="宋体" w:cs="宋体" w:hint="eastAsia"/>
          <w:iCs/>
          <w:sz w:val="22"/>
          <w:szCs w:val="22"/>
        </w:rPr>
        <w:t>命名约定</w:t>
      </w:r>
      <w:bookmarkEnd w:id="51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该系统主要采用</w:t>
      </w:r>
      <w:proofErr w:type="spellStart"/>
      <w:r>
        <w:rPr>
          <w:rFonts w:hAnsi="宋体" w:cs="宋体" w:hint="eastAsia"/>
          <w:sz w:val="22"/>
          <w:szCs w:val="22"/>
        </w:rPr>
        <w:t>PascalCasing</w:t>
      </w:r>
      <w:proofErr w:type="spellEnd"/>
      <w:r>
        <w:rPr>
          <w:rFonts w:hAnsi="宋体" w:cs="宋体" w:hint="eastAsia"/>
          <w:sz w:val="22"/>
          <w:szCs w:val="22"/>
        </w:rPr>
        <w:t>和</w:t>
      </w:r>
      <w:proofErr w:type="spellStart"/>
      <w:r>
        <w:rPr>
          <w:rFonts w:hAnsi="宋体" w:cs="宋体" w:hint="eastAsia"/>
          <w:sz w:val="22"/>
          <w:szCs w:val="22"/>
        </w:rPr>
        <w:t>camelCasing</w:t>
      </w:r>
      <w:proofErr w:type="spellEnd"/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52" w:name="_Toc484732258"/>
      <w:r>
        <w:rPr>
          <w:rFonts w:hAnsi="宋体" w:cs="宋体" w:hint="eastAsia"/>
          <w:iCs/>
          <w:sz w:val="22"/>
          <w:szCs w:val="22"/>
        </w:rPr>
        <w:t>访问权限</w:t>
      </w:r>
      <w:bookmarkEnd w:id="52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未登录用户仅有浏览菜品权限。已登录用户除有以上权限外，有浏览实时人流量，浏览历史</w:t>
      </w:r>
      <w:r>
        <w:rPr>
          <w:rFonts w:hAnsi="宋体" w:cs="宋体" w:hint="eastAsia"/>
          <w:sz w:val="22"/>
          <w:szCs w:val="22"/>
        </w:rPr>
        <w:lastRenderedPageBreak/>
        <w:t>菜品和人流量，有收藏、点赞以及评论菜品的权限。管理员有管理用户数据的权限。</w:t>
      </w:r>
    </w:p>
    <w:p w:rsidR="004450B5" w:rsidRDefault="004450B5">
      <w:pPr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2"/>
        <w:rPr>
          <w:rFonts w:hAnsi="宋体"/>
          <w:sz w:val="22"/>
          <w:szCs w:val="22"/>
        </w:rPr>
      </w:pPr>
      <w:r>
        <w:rPr>
          <w:rFonts w:hAnsi="宋体" w:hint="eastAsia"/>
          <w:sz w:val="22"/>
          <w:szCs w:val="22"/>
        </w:rPr>
        <w:t>设计约束</w:t>
      </w:r>
      <w:bookmarkEnd w:id="47"/>
      <w:bookmarkEnd w:id="48"/>
    </w:p>
    <w:p w:rsidR="004450B5" w:rsidRDefault="00576C36">
      <w:pPr>
        <w:pStyle w:val="3"/>
        <w:ind w:left="720" w:hanging="720"/>
        <w:rPr>
          <w:rFonts w:hAnsi="宋体" w:cs="宋体"/>
          <w:iCs/>
          <w:sz w:val="22"/>
          <w:szCs w:val="22"/>
        </w:rPr>
      </w:pPr>
      <w:bookmarkStart w:id="53" w:name="_Toc484732260"/>
      <w:r>
        <w:rPr>
          <w:rFonts w:hAnsi="宋体" w:cs="宋体" w:hint="eastAsia"/>
          <w:iCs/>
          <w:sz w:val="22"/>
          <w:szCs w:val="22"/>
        </w:rPr>
        <w:t>软件语言</w:t>
      </w:r>
      <w:bookmarkEnd w:id="53"/>
    </w:p>
    <w:p w:rsidR="004450B5" w:rsidRDefault="00576C36">
      <w:pPr>
        <w:ind w:firstLine="405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该系统的前端主要使用</w:t>
      </w:r>
      <w:proofErr w:type="spellStart"/>
      <w:r>
        <w:rPr>
          <w:rFonts w:hAnsi="宋体" w:cs="宋体" w:hint="eastAsia"/>
          <w:sz w:val="22"/>
          <w:szCs w:val="22"/>
        </w:rPr>
        <w:t>avaScript</w:t>
      </w:r>
      <w:proofErr w:type="spellEnd"/>
      <w:r>
        <w:rPr>
          <w:rFonts w:hAnsi="宋体" w:cs="宋体" w:hint="eastAsia"/>
          <w:sz w:val="22"/>
          <w:szCs w:val="22"/>
        </w:rPr>
        <w:t>、HTML、CSS等编写。</w:t>
      </w:r>
    </w:p>
    <w:p w:rsidR="004450B5" w:rsidRDefault="00576C36">
      <w:pPr>
        <w:ind w:firstLine="405"/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>后端主要使用Java编写。</w:t>
      </w:r>
    </w:p>
    <w:p w:rsidR="004450B5" w:rsidRDefault="004450B5">
      <w:pPr>
        <w:rPr>
          <w:rFonts w:ascii="黑体" w:eastAsia="黑体" w:hAnsi="黑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54" w:name="_Toc484732261"/>
      <w:r>
        <w:rPr>
          <w:rFonts w:hAnsi="宋体" w:cs="宋体" w:hint="eastAsia"/>
          <w:iCs/>
          <w:sz w:val="22"/>
          <w:szCs w:val="22"/>
        </w:rPr>
        <w:t>开发流程</w:t>
      </w:r>
      <w:bookmarkEnd w:id="54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经过三次迭代完成开发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55" w:name="_Toc484732262"/>
      <w:r>
        <w:rPr>
          <w:rFonts w:hAnsi="宋体" w:cs="宋体" w:hint="eastAsia"/>
          <w:iCs/>
          <w:sz w:val="22"/>
          <w:szCs w:val="22"/>
        </w:rPr>
        <w:t>开发工具</w:t>
      </w:r>
      <w:bookmarkEnd w:id="55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系统使用</w:t>
      </w:r>
      <w:proofErr w:type="spellStart"/>
      <w:r>
        <w:rPr>
          <w:rFonts w:hAnsi="宋体" w:cs="宋体" w:hint="eastAsia"/>
          <w:sz w:val="22"/>
          <w:szCs w:val="22"/>
        </w:rPr>
        <w:t>PowerDesigner</w:t>
      </w:r>
      <w:proofErr w:type="spellEnd"/>
      <w:r>
        <w:rPr>
          <w:rFonts w:hAnsi="宋体" w:cs="宋体" w:hint="eastAsia"/>
          <w:sz w:val="22"/>
          <w:szCs w:val="22"/>
        </w:rPr>
        <w:t>进行软件建模，使用 IntelliJ IDEA Community在非商业用途的场景下进行代码的编写。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56" w:name="_Toc484732263"/>
      <w:r>
        <w:rPr>
          <w:rFonts w:hAnsi="宋体" w:cs="宋体" w:hint="eastAsia"/>
          <w:iCs/>
          <w:sz w:val="22"/>
          <w:szCs w:val="22"/>
        </w:rPr>
        <w:t>类库</w:t>
      </w:r>
      <w:bookmarkEnd w:id="56"/>
    </w:p>
    <w:p w:rsidR="004450B5" w:rsidRDefault="00576C36">
      <w:pPr>
        <w:rPr>
          <w:rFonts w:hAnsi="宋体" w:cs="宋体"/>
          <w:sz w:val="22"/>
          <w:szCs w:val="22"/>
        </w:rPr>
      </w:pPr>
      <w:bookmarkStart w:id="57" w:name="OLE_LINK45"/>
      <w:bookmarkStart w:id="58" w:name="OLE_LINK44"/>
      <w:r>
        <w:rPr>
          <w:rFonts w:hAnsi="宋体" w:cs="宋体" w:hint="eastAsia"/>
          <w:sz w:val="22"/>
          <w:szCs w:val="22"/>
        </w:rPr>
        <w:t xml:space="preserve">　　</w:t>
      </w:r>
      <w:bookmarkEnd w:id="57"/>
      <w:bookmarkEnd w:id="58"/>
      <w:r>
        <w:rPr>
          <w:rFonts w:hAnsi="宋体" w:cs="宋体" w:hint="eastAsia"/>
          <w:sz w:val="22"/>
          <w:szCs w:val="22"/>
        </w:rPr>
        <w:t>该系统使用</w:t>
      </w:r>
      <w:proofErr w:type="spellStart"/>
      <w:r>
        <w:rPr>
          <w:rFonts w:hAnsi="宋体" w:cs="宋体" w:hint="eastAsia"/>
          <w:sz w:val="22"/>
          <w:szCs w:val="22"/>
        </w:rPr>
        <w:t>React,SpringMVC</w:t>
      </w:r>
      <w:proofErr w:type="spellEnd"/>
      <w:r>
        <w:rPr>
          <w:rFonts w:hAnsi="宋体" w:cs="宋体" w:hint="eastAsia"/>
          <w:sz w:val="22"/>
          <w:szCs w:val="22"/>
        </w:rPr>
        <w:t>、Hibernate,数据库使用MySQL</w:t>
      </w:r>
    </w:p>
    <w:p w:rsidR="004450B5" w:rsidRDefault="004450B5">
      <w:pPr>
        <w:rPr>
          <w:rFonts w:hAnsi="宋体" w:cs="宋体"/>
          <w:sz w:val="22"/>
          <w:szCs w:val="22"/>
        </w:rPr>
      </w:pPr>
    </w:p>
    <w:p w:rsidR="004450B5" w:rsidRDefault="00576C36">
      <w:pPr>
        <w:pStyle w:val="3"/>
        <w:rPr>
          <w:rFonts w:hAnsi="宋体" w:cs="宋体"/>
          <w:iCs/>
          <w:sz w:val="22"/>
          <w:szCs w:val="22"/>
        </w:rPr>
      </w:pPr>
      <w:bookmarkStart w:id="59" w:name="_Toc484732264"/>
      <w:r>
        <w:rPr>
          <w:rFonts w:hAnsi="宋体" w:cs="宋体" w:hint="eastAsia"/>
          <w:iCs/>
          <w:sz w:val="22"/>
          <w:szCs w:val="22"/>
        </w:rPr>
        <w:t>系统架构</w:t>
      </w:r>
      <w:bookmarkEnd w:id="59"/>
    </w:p>
    <w:p w:rsidR="004450B5" w:rsidRDefault="00576C36">
      <w:pPr>
        <w:rPr>
          <w:rFonts w:hAnsi="宋体" w:cs="宋体"/>
          <w:sz w:val="22"/>
          <w:szCs w:val="22"/>
        </w:rPr>
      </w:pPr>
      <w:r>
        <w:rPr>
          <w:rFonts w:hAnsi="宋体" w:cs="宋体" w:hint="eastAsia"/>
          <w:sz w:val="22"/>
          <w:szCs w:val="22"/>
        </w:rPr>
        <w:t xml:space="preserve">　　</w:t>
      </w:r>
      <w:bookmarkStart w:id="60" w:name="OLE_LINK52"/>
      <w:bookmarkStart w:id="61" w:name="OLE_LINK50"/>
      <w:bookmarkStart w:id="62" w:name="OLE_LINK51"/>
      <w:r>
        <w:rPr>
          <w:rFonts w:hAnsi="宋体" w:cs="宋体" w:hint="eastAsia"/>
          <w:sz w:val="22"/>
          <w:szCs w:val="22"/>
        </w:rPr>
        <w:t>系统分为应用层、业务层和数据层。应用层即 Web客户端，业务层主要处理更改菜品，更新人流密度，数据层存储系统所需的数据。</w:t>
      </w:r>
      <w:bookmarkEnd w:id="60"/>
      <w:bookmarkEnd w:id="61"/>
      <w:bookmarkEnd w:id="62"/>
    </w:p>
    <w:p w:rsidR="004450B5" w:rsidRDefault="004450B5"/>
    <w:p w:rsidR="004450B5" w:rsidRDefault="00576C36">
      <w:pPr>
        <w:pStyle w:val="2"/>
      </w:pPr>
      <w:bookmarkStart w:id="63" w:name="_Toc484732265"/>
      <w:bookmarkStart w:id="64" w:name="_Toc498836243"/>
      <w:r>
        <w:rPr>
          <w:rFonts w:hint="eastAsia"/>
        </w:rPr>
        <w:t>联机用户文档和帮助系统需求</w:t>
      </w:r>
      <w:bookmarkEnd w:id="63"/>
      <w:bookmarkEnd w:id="64"/>
    </w:p>
    <w:p w:rsidR="004450B5" w:rsidRDefault="00576C36">
      <w:pPr>
        <w:pStyle w:val="3"/>
      </w:pPr>
      <w:bookmarkStart w:id="65" w:name="_Toc484732266"/>
      <w:r>
        <w:rPr>
          <w:rFonts w:hint="eastAsia"/>
        </w:rPr>
        <w:t>用户文档</w:t>
      </w:r>
      <w:bookmarkEnd w:id="65"/>
    </w:p>
    <w:p w:rsidR="004450B5" w:rsidRDefault="00576C36">
      <w:pPr>
        <w:rPr>
          <w:rFonts w:hAnsi="宋体"/>
        </w:rPr>
      </w:pPr>
      <w:bookmarkStart w:id="66" w:name="OLE_LINK39"/>
      <w:bookmarkStart w:id="67" w:name="OLE_LINK38"/>
      <w:r>
        <w:rPr>
          <w:rFonts w:hAnsi="宋体" w:hint="eastAsia"/>
        </w:rPr>
        <w:t xml:space="preserve">　　</w:t>
      </w:r>
      <w:bookmarkEnd w:id="66"/>
      <w:bookmarkEnd w:id="67"/>
      <w:r>
        <w:rPr>
          <w:rFonts w:hAnsi="宋体" w:hint="eastAsia"/>
        </w:rPr>
        <w:t>用户文档须详细介绍该系统的使用流程以及各项功能的使用方法，包括下载安装软件、注册与登录、选择食堂窗口、浏览菜品、收藏菜品、查看排队人数以及时间、个性化菜品推荐、每一步操作的细节以及约束条件都应有所覆盖。</w:t>
      </w:r>
    </w:p>
    <w:p w:rsidR="004450B5" w:rsidRDefault="004450B5">
      <w:pPr>
        <w:rPr>
          <w:rFonts w:hAnsi="宋体"/>
        </w:rPr>
      </w:pPr>
    </w:p>
    <w:p w:rsidR="004450B5" w:rsidRDefault="00576C36">
      <w:pPr>
        <w:pStyle w:val="3"/>
      </w:pPr>
      <w:bookmarkStart w:id="68" w:name="_Toc484732267"/>
      <w:r>
        <w:rPr>
          <w:rFonts w:hint="eastAsia"/>
        </w:rPr>
        <w:t>帮助系统</w:t>
      </w:r>
      <w:bookmarkEnd w:id="68"/>
    </w:p>
    <w:p w:rsidR="004450B5" w:rsidRDefault="00576C36">
      <w:pPr>
        <w:rPr>
          <w:rFonts w:hAnsi="宋体"/>
        </w:rPr>
      </w:pPr>
      <w:r>
        <w:rPr>
          <w:rFonts w:hAnsi="宋体" w:hint="eastAsia"/>
        </w:rPr>
        <w:t xml:space="preserve">　　在用户首次登录之后时，帮助系统将提示用户如何利用本系统提供的选择食堂窗口功能，用户依此选择食堂和窗口时，帮助系统将提示用户如何具体实现相关功能。其余功能相对简单，不需要帮助系统。</w:t>
      </w:r>
    </w:p>
    <w:p w:rsidR="004450B5" w:rsidRDefault="004450B5"/>
    <w:p w:rsidR="004450B5" w:rsidRDefault="00576C36">
      <w:pPr>
        <w:pStyle w:val="2"/>
      </w:pPr>
      <w:bookmarkStart w:id="69" w:name="_Toc498836245"/>
      <w:bookmarkStart w:id="70" w:name="_Toc484732268"/>
      <w:r>
        <w:rPr>
          <w:rFonts w:hint="eastAsia"/>
        </w:rPr>
        <w:t>接口</w:t>
      </w:r>
      <w:bookmarkEnd w:id="69"/>
      <w:bookmarkEnd w:id="70"/>
    </w:p>
    <w:p w:rsidR="004450B5" w:rsidRDefault="00576C36">
      <w:pPr>
        <w:pStyle w:val="3"/>
        <w:ind w:left="720" w:hanging="720"/>
      </w:pPr>
      <w:bookmarkStart w:id="71" w:name="_Toc484732269"/>
      <w:bookmarkStart w:id="72" w:name="_Toc498836246"/>
      <w:r>
        <w:rPr>
          <w:rFonts w:hint="eastAsia"/>
        </w:rPr>
        <w:t>用户界面</w:t>
      </w:r>
      <w:bookmarkEnd w:id="71"/>
      <w:bookmarkEnd w:id="72"/>
    </w:p>
    <w:p w:rsidR="004450B5" w:rsidRDefault="00576C36">
      <w:pPr>
        <w:pStyle w:val="4"/>
      </w:pPr>
      <w:r>
        <w:rPr>
          <w:rFonts w:hint="eastAsia"/>
        </w:rPr>
        <w:t>web 客户端</w:t>
      </w:r>
    </w:p>
    <w:p w:rsidR="004450B5" w:rsidRDefault="00576C36">
      <w:pPr>
        <w:rPr>
          <w:rFonts w:hAnsi="宋体"/>
        </w:rPr>
      </w:pPr>
      <w:r>
        <w:rPr>
          <w:rFonts w:hAnsi="宋体" w:hint="eastAsia"/>
        </w:rPr>
        <w:t xml:space="preserve">　　</w:t>
      </w:r>
      <w:r>
        <w:rPr>
          <w:rFonts w:hint="eastAsia"/>
        </w:rPr>
        <w:t>web 客户端的用户界面包括注册与登录界面、选择食堂窗口界面、在线浏览菜品、评论与反馈界面与管理员的管理界面。</w:t>
      </w:r>
    </w:p>
    <w:p w:rsidR="004450B5" w:rsidRDefault="004450B5"/>
    <w:p w:rsidR="004450B5" w:rsidRDefault="00576C36">
      <w:pPr>
        <w:pStyle w:val="3"/>
        <w:ind w:left="720" w:hanging="720"/>
      </w:pPr>
      <w:bookmarkStart w:id="73" w:name="_Toc484732270"/>
      <w:bookmarkStart w:id="74" w:name="_Toc498836247"/>
      <w:r>
        <w:rPr>
          <w:rFonts w:hint="eastAsia"/>
        </w:rPr>
        <w:lastRenderedPageBreak/>
        <w:t>硬件接口</w:t>
      </w:r>
      <w:bookmarkEnd w:id="73"/>
      <w:bookmarkEnd w:id="74"/>
    </w:p>
    <w:p w:rsidR="004450B5" w:rsidRDefault="00576C36">
      <w:pPr>
        <w:pStyle w:val="4"/>
      </w:pPr>
      <w:r>
        <w:rPr>
          <w:rFonts w:hint="eastAsia"/>
        </w:rPr>
        <w:t>web 客户端</w:t>
      </w:r>
    </w:p>
    <w:p w:rsidR="004450B5" w:rsidRDefault="00576C36">
      <w:pPr>
        <w:rPr>
          <w:rFonts w:hAnsi="宋体"/>
        </w:rPr>
      </w:pPr>
      <w:r>
        <w:rPr>
          <w:rFonts w:hAnsi="宋体" w:hint="eastAsia"/>
        </w:rPr>
        <w:t xml:space="preserve">　　web 客户端将部署在 Tomcat 服务器上，硬件接口由其进行支持，以及食堂刷卡机旁边部署计数器。</w:t>
      </w:r>
    </w:p>
    <w:p w:rsidR="004450B5" w:rsidRDefault="004450B5"/>
    <w:p w:rsidR="004450B5" w:rsidRDefault="00576C36">
      <w:pPr>
        <w:pStyle w:val="3"/>
        <w:ind w:left="720" w:hanging="720"/>
      </w:pPr>
      <w:bookmarkStart w:id="75" w:name="_Toc484732271"/>
      <w:bookmarkStart w:id="76" w:name="_Toc498836248"/>
      <w:r>
        <w:rPr>
          <w:rFonts w:hint="eastAsia"/>
        </w:rPr>
        <w:t>软件接口</w:t>
      </w:r>
      <w:bookmarkEnd w:id="75"/>
      <w:bookmarkEnd w:id="76"/>
    </w:p>
    <w:p w:rsidR="004450B5" w:rsidRDefault="004450B5"/>
    <w:p w:rsidR="004450B5" w:rsidRDefault="00576C36">
      <w:pPr>
        <w:pStyle w:val="2"/>
      </w:pPr>
      <w:bookmarkStart w:id="77" w:name="_Toc498836252"/>
      <w:bookmarkStart w:id="78" w:name="_Toc484732272"/>
      <w:r>
        <w:rPr>
          <w:rFonts w:hint="eastAsia"/>
        </w:rPr>
        <w:t>适用的标准</w:t>
      </w:r>
      <w:bookmarkEnd w:id="77"/>
      <w:bookmarkEnd w:id="78"/>
    </w:p>
    <w:p w:rsidR="004450B5" w:rsidRDefault="00576C36">
      <w:pPr>
        <w:pStyle w:val="3"/>
      </w:pPr>
      <w:bookmarkStart w:id="79" w:name="_Toc484732273"/>
      <w:r>
        <w:rPr>
          <w:rFonts w:hint="eastAsia"/>
        </w:rPr>
        <w:t>法律</w:t>
      </w:r>
      <w:bookmarkEnd w:id="79"/>
    </w:p>
    <w:p w:rsidR="004450B5" w:rsidRDefault="00576C36">
      <w:pPr>
        <w:rPr>
          <w:rFonts w:hAnsi="宋体"/>
        </w:rPr>
      </w:pPr>
      <w:bookmarkStart w:id="80" w:name="OLE_LINK28"/>
      <w:bookmarkStart w:id="81" w:name="OLE_LINK31"/>
      <w:bookmarkStart w:id="82" w:name="OLE_LINK27"/>
      <w:r>
        <w:rPr>
          <w:rFonts w:hAnsi="宋体" w:hint="eastAsia"/>
        </w:rPr>
        <w:t xml:space="preserve">　　</w:t>
      </w:r>
      <w:bookmarkEnd w:id="80"/>
      <w:bookmarkEnd w:id="81"/>
      <w:bookmarkEnd w:id="82"/>
      <w:r>
        <w:rPr>
          <w:rFonts w:hAnsi="宋体" w:hint="eastAsia"/>
        </w:rPr>
        <w:t>本软件适用《计算机软件保护条例》（国务院令[2013]第632号）、《计算机软件著作权登记办法》（国家版权局令[2002]第1号）、《软件产品管理办法》（工信部令[2009]第9号）、《软件企业认定标准及管理办法》（工信部联软[2013]第64号）、《中华人民共和国著作权法》。</w:t>
      </w:r>
    </w:p>
    <w:p w:rsidR="004450B5" w:rsidRDefault="004450B5">
      <w:pPr>
        <w:rPr>
          <w:rFonts w:hAnsi="宋体"/>
        </w:rPr>
      </w:pPr>
    </w:p>
    <w:p w:rsidR="004450B5" w:rsidRDefault="00576C36">
      <w:pPr>
        <w:pStyle w:val="3"/>
      </w:pPr>
      <w:bookmarkStart w:id="83" w:name="_Toc484732274"/>
      <w:r>
        <w:rPr>
          <w:rFonts w:hint="eastAsia"/>
        </w:rPr>
        <w:t>质量标准</w:t>
      </w:r>
      <w:bookmarkEnd w:id="83"/>
    </w:p>
    <w:p w:rsidR="004450B5" w:rsidRDefault="00576C36">
      <w:r>
        <w:rPr>
          <w:rFonts w:hAnsi="宋体" w:hint="eastAsia"/>
        </w:rPr>
        <w:t xml:space="preserve">　　本软件适用 ISO</w:t>
      </w:r>
      <w:r>
        <w:rPr>
          <w:rFonts w:hAnsi="宋体"/>
        </w:rPr>
        <w:t>/IEC 25010</w:t>
      </w:r>
      <w:r>
        <w:rPr>
          <w:rFonts w:hAnsi="宋体" w:hint="eastAsia"/>
        </w:rPr>
        <w:t xml:space="preserve"> 软件质量标准与 GB/T 32904-2016 软件质量量化评价规范。</w:t>
      </w:r>
    </w:p>
    <w:sectPr w:rsidR="004450B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997" w:rsidRDefault="00236997">
      <w:pPr>
        <w:spacing w:line="240" w:lineRule="auto"/>
      </w:pPr>
      <w:r>
        <w:separator/>
      </w:r>
    </w:p>
  </w:endnote>
  <w:endnote w:type="continuationSeparator" w:id="0">
    <w:p w:rsidR="00236997" w:rsidRDefault="00236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PingFang SC">
    <w:altName w:val="宋体"/>
    <w:panose1 w:val="020B0604020202020204"/>
    <w:charset w:val="86"/>
    <w:family w:val="auto"/>
    <w:pitch w:val="default"/>
    <w:sig w:usb0="00000000" w:usb1="00000000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85C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C42" w:rsidRDefault="00885C42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C42" w:rsidRDefault="00885C4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C42" w:rsidRDefault="00885C42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  <w:noProof/>
            </w:rPr>
            <w:t>9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885C42" w:rsidRDefault="00885C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997" w:rsidRDefault="00236997">
      <w:pPr>
        <w:spacing w:line="240" w:lineRule="auto"/>
      </w:pPr>
      <w:r>
        <w:separator/>
      </w:r>
    </w:p>
  </w:footnote>
  <w:footnote w:type="continuationSeparator" w:id="0">
    <w:p w:rsidR="00236997" w:rsidRDefault="00236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C42" w:rsidRDefault="00885C42">
    <w:pPr>
      <w:rPr>
        <w:sz w:val="24"/>
      </w:rPr>
    </w:pPr>
  </w:p>
  <w:p w:rsidR="00885C42" w:rsidRDefault="00885C42">
    <w:pPr>
      <w:pBdr>
        <w:top w:val="single" w:sz="6" w:space="1" w:color="auto"/>
      </w:pBdr>
      <w:rPr>
        <w:sz w:val="24"/>
      </w:rPr>
    </w:pPr>
  </w:p>
  <w:p w:rsidR="00885C42" w:rsidRDefault="00885C4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885C42" w:rsidRDefault="00885C42">
    <w:pPr>
      <w:pBdr>
        <w:bottom w:val="single" w:sz="6" w:space="1" w:color="auto"/>
      </w:pBdr>
      <w:jc w:val="right"/>
      <w:rPr>
        <w:sz w:val="24"/>
      </w:rPr>
    </w:pPr>
  </w:p>
  <w:p w:rsidR="00885C42" w:rsidRDefault="00885C4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85C42">
      <w:tc>
        <w:tcPr>
          <w:tcW w:w="6379" w:type="dxa"/>
        </w:tcPr>
        <w:p w:rsidR="00885C42" w:rsidRDefault="00885C4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吃了么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85C42" w:rsidRDefault="00885C4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85C42">
      <w:tc>
        <w:tcPr>
          <w:tcW w:w="6379" w:type="dxa"/>
        </w:tcPr>
        <w:p w:rsidR="00885C42" w:rsidRDefault="00885C4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85C42" w:rsidRDefault="00885C42">
          <w:r>
            <w:rPr>
              <w:rFonts w:ascii="Times New Roman"/>
            </w:rPr>
            <w:t xml:space="preserve">  Date:  &lt;05/06/18&gt;</w:t>
          </w:r>
        </w:p>
      </w:tc>
    </w:tr>
  </w:tbl>
  <w:p w:rsidR="00885C42" w:rsidRDefault="00885C4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E7A3B4"/>
    <w:multiLevelType w:val="singleLevel"/>
    <w:tmpl w:val="88E7A3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1C40F5B"/>
    <w:multiLevelType w:val="singleLevel"/>
    <w:tmpl w:val="D1C40F5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A62B802"/>
    <w:multiLevelType w:val="singleLevel"/>
    <w:tmpl w:val="FA62B80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3A662C"/>
    <w:multiLevelType w:val="hybridMultilevel"/>
    <w:tmpl w:val="6A3E3C1A"/>
    <w:lvl w:ilvl="0" w:tplc="267CE5AA">
      <w:start w:val="1"/>
      <w:numFmt w:val="decimal"/>
      <w:lvlText w:val="%1）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FC4B4EA"/>
    <w:multiLevelType w:val="singleLevel"/>
    <w:tmpl w:val="1FC4B4E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3FDA21D"/>
    <w:multiLevelType w:val="singleLevel"/>
    <w:tmpl w:val="23FDA2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4E364D1"/>
    <w:multiLevelType w:val="multilevel"/>
    <w:tmpl w:val="24E364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6E3FC2"/>
    <w:multiLevelType w:val="multilevel"/>
    <w:tmpl w:val="336E3FC2"/>
    <w:lvl w:ilvl="0">
      <w:start w:val="2"/>
      <w:numFmt w:val="decimal"/>
      <w:lvlText w:val="%1."/>
      <w:lvlJc w:val="left"/>
      <w:pPr>
        <w:ind w:left="360" w:hanging="360"/>
      </w:pPr>
      <w:rPr>
        <w:rFonts w:eastAsia="Arial Unicode M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8B799"/>
    <w:multiLevelType w:val="singleLevel"/>
    <w:tmpl w:val="3958B7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C8A461B"/>
    <w:multiLevelType w:val="multilevel"/>
    <w:tmpl w:val="3C8A461B"/>
    <w:lvl w:ilvl="0">
      <w:start w:val="1"/>
      <w:numFmt w:val="decimal"/>
      <w:lvlText w:val="%1）"/>
      <w:lvlJc w:val="left"/>
      <w:pPr>
        <w:ind w:left="675" w:hanging="345"/>
      </w:pPr>
      <w:rPr>
        <w:rFonts w:ascii="Helvetica Neue" w:eastAsia="Helvetica Neue" w:hAnsi="Helvetica Neue" w:hint="default"/>
      </w:r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12" w15:restartNumberingAfterBreak="0">
    <w:nsid w:val="49DFE1F1"/>
    <w:multiLevelType w:val="singleLevel"/>
    <w:tmpl w:val="49DFE1F1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2623020"/>
    <w:multiLevelType w:val="singleLevel"/>
    <w:tmpl w:val="526230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93937BB"/>
    <w:multiLevelType w:val="singleLevel"/>
    <w:tmpl w:val="593937BB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AAA5CDA"/>
    <w:multiLevelType w:val="multilevel"/>
    <w:tmpl w:val="6AAA5CD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6" w15:restartNumberingAfterBreak="0">
    <w:nsid w:val="7E44DA03"/>
    <w:multiLevelType w:val="singleLevel"/>
    <w:tmpl w:val="7E44DA03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13"/>
  </w:num>
  <w:num w:numId="11">
    <w:abstractNumId w:val="1"/>
  </w:num>
  <w:num w:numId="12">
    <w:abstractNumId w:val="12"/>
  </w:num>
  <w:num w:numId="13">
    <w:abstractNumId w:val="2"/>
  </w:num>
  <w:num w:numId="14">
    <w:abstractNumId w:val="16"/>
  </w:num>
  <w:num w:numId="15">
    <w:abstractNumId w:val="6"/>
  </w:num>
  <w:num w:numId="16">
    <w:abstractNumId w:val="7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6C1"/>
    <w:rsid w:val="0000757A"/>
    <w:rsid w:val="0004776D"/>
    <w:rsid w:val="000F3F31"/>
    <w:rsid w:val="00104A24"/>
    <w:rsid w:val="00131F51"/>
    <w:rsid w:val="00132927"/>
    <w:rsid w:val="00133C92"/>
    <w:rsid w:val="00152A42"/>
    <w:rsid w:val="001544A9"/>
    <w:rsid w:val="0015797F"/>
    <w:rsid w:val="00194989"/>
    <w:rsid w:val="00236997"/>
    <w:rsid w:val="0025595C"/>
    <w:rsid w:val="00272C8F"/>
    <w:rsid w:val="0028141E"/>
    <w:rsid w:val="0028752A"/>
    <w:rsid w:val="002C07A2"/>
    <w:rsid w:val="00305A01"/>
    <w:rsid w:val="0030626C"/>
    <w:rsid w:val="00362D51"/>
    <w:rsid w:val="00370FB6"/>
    <w:rsid w:val="00374640"/>
    <w:rsid w:val="00395B58"/>
    <w:rsid w:val="003B4676"/>
    <w:rsid w:val="00426498"/>
    <w:rsid w:val="004450B5"/>
    <w:rsid w:val="0047035C"/>
    <w:rsid w:val="00471373"/>
    <w:rsid w:val="00497B7F"/>
    <w:rsid w:val="00543B5E"/>
    <w:rsid w:val="00576C36"/>
    <w:rsid w:val="00586B4E"/>
    <w:rsid w:val="005A5EA6"/>
    <w:rsid w:val="005C7A30"/>
    <w:rsid w:val="00635C08"/>
    <w:rsid w:val="006E65F5"/>
    <w:rsid w:val="006F2C34"/>
    <w:rsid w:val="00707ACC"/>
    <w:rsid w:val="00780A20"/>
    <w:rsid w:val="00790471"/>
    <w:rsid w:val="00790BF4"/>
    <w:rsid w:val="007A6B98"/>
    <w:rsid w:val="007C7FDA"/>
    <w:rsid w:val="007E41DB"/>
    <w:rsid w:val="008150D8"/>
    <w:rsid w:val="00856E6D"/>
    <w:rsid w:val="00873FE5"/>
    <w:rsid w:val="00885C42"/>
    <w:rsid w:val="00890A8D"/>
    <w:rsid w:val="008918B6"/>
    <w:rsid w:val="00937675"/>
    <w:rsid w:val="00984615"/>
    <w:rsid w:val="00984784"/>
    <w:rsid w:val="00A04746"/>
    <w:rsid w:val="00A82449"/>
    <w:rsid w:val="00AB7DF8"/>
    <w:rsid w:val="00B32B68"/>
    <w:rsid w:val="00B62E67"/>
    <w:rsid w:val="00B82B5E"/>
    <w:rsid w:val="00C44889"/>
    <w:rsid w:val="00CC27DB"/>
    <w:rsid w:val="00CD2671"/>
    <w:rsid w:val="00CE5C29"/>
    <w:rsid w:val="00D04B2C"/>
    <w:rsid w:val="00D218FC"/>
    <w:rsid w:val="00D406AC"/>
    <w:rsid w:val="00D5150D"/>
    <w:rsid w:val="00DA1C72"/>
    <w:rsid w:val="00DC2739"/>
    <w:rsid w:val="00DF0495"/>
    <w:rsid w:val="00E318DC"/>
    <w:rsid w:val="00E67440"/>
    <w:rsid w:val="00E73780"/>
    <w:rsid w:val="00F136C1"/>
    <w:rsid w:val="00F958F1"/>
    <w:rsid w:val="00FA4578"/>
    <w:rsid w:val="00FB4B73"/>
    <w:rsid w:val="31402112"/>
    <w:rsid w:val="4D12073E"/>
    <w:rsid w:val="6DAB04F0"/>
    <w:rsid w:val="7A1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C8757"/>
  <w15:docId w15:val="{C9A65763-6719-43BA-908E-0637A27A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 w:qFormat="1"/>
    <w:lsdException w:name="toc 7" w:semiHidden="1" w:qFormat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30">
    <w:name w:val="标题 3 字符"/>
    <w:link w:val="3"/>
    <w:rPr>
      <w:rFonts w:ascii="宋体"/>
      <w:i/>
    </w:rPr>
  </w:style>
  <w:style w:type="character" w:customStyle="1" w:styleId="40">
    <w:name w:val="标题 4 字符"/>
    <w:link w:val="4"/>
    <w:qFormat/>
    <w:rPr>
      <w:rFonts w:ascii="宋体"/>
    </w:rPr>
  </w:style>
  <w:style w:type="paragraph" w:customStyle="1" w:styleId="p1">
    <w:name w:val="p1"/>
    <w:basedOn w:val="a"/>
    <w:qFormat/>
    <w:pPr>
      <w:widowControl/>
      <w:spacing w:line="240" w:lineRule="auto"/>
    </w:pPr>
    <w:rPr>
      <w:rFonts w:ascii=".PingFang SC" w:eastAsia=".PingFang SC"/>
      <w:color w:val="333333"/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正文1"/>
    <w:qFormat/>
    <w:pPr>
      <w:framePr w:wrap="around" w:hAnchor="text"/>
    </w:pPr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SE_Project_Introduction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K:\SE_Project_Introduction\立项\软件需求规约.dot</Template>
  <TotalTime>20</TotalTime>
  <Pages>12</Pages>
  <Words>891</Words>
  <Characters>5080</Characters>
  <Application>Microsoft Office Word</Application>
  <DocSecurity>0</DocSecurity>
  <Lines>42</Lines>
  <Paragraphs>11</Paragraphs>
  <ScaleCrop>false</ScaleCrop>
  <Company>&lt;SJTU&gt;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My</dc:creator>
  <cp:lastModifiedBy>yu M</cp:lastModifiedBy>
  <cp:revision>51</cp:revision>
  <cp:lastPrinted>2411-12-31T15:59:00Z</cp:lastPrinted>
  <dcterms:created xsi:type="dcterms:W3CDTF">2018-05-31T12:35:00Z</dcterms:created>
  <dcterms:modified xsi:type="dcterms:W3CDTF">2018-06-14T07:10:00Z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